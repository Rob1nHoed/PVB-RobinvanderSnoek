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13607"/>
        <w:tblW w:w="3857" w:type="pct"/>
        <w:tblLook w:val="04A0" w:firstRow="1" w:lastRow="0" w:firstColumn="1" w:lastColumn="0" w:noHBand="0" w:noVBand="1"/>
      </w:tblPr>
      <w:tblGrid>
        <w:gridCol w:w="7435"/>
      </w:tblGrid>
      <w:tr w:rsidR="00C96619" w:rsidRPr="00674A33" w14:paraId="2D20E8CD" w14:textId="77777777" w:rsidTr="00C96619">
        <w:tc>
          <w:tcPr>
            <w:tcW w:w="743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ascii="Calibri" w:hAnsi="Calibri" w:cs="Calibri"/>
                <w:color w:val="0070C0"/>
                <w:lang w:val="nl-NL"/>
              </w:rPr>
              <w:alias w:val="Auteur"/>
              <w:tag w:val=""/>
              <w:id w:val="-1765990771"/>
              <w:placeholder>
                <w:docPart w:val="E021D4E3215D45B085A38CBFC58E5AD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14:paraId="4CED0F74" w14:textId="77777777" w:rsidR="00C96619" w:rsidRPr="00674A33" w:rsidRDefault="00CB3526" w:rsidP="00C96619">
                <w:pPr>
                  <w:pStyle w:val="Geenafstand"/>
                  <w:rPr>
                    <w:rFonts w:ascii="Calibri" w:hAnsi="Calibri" w:cs="Calibri"/>
                    <w:color w:val="0070C0"/>
                    <w:lang w:val="nl-NL"/>
                  </w:rPr>
                </w:pPr>
                <w:r w:rsidRPr="00674A33">
                  <w:rPr>
                    <w:rFonts w:ascii="Calibri" w:hAnsi="Calibri" w:cs="Calibri"/>
                    <w:color w:val="0070C0"/>
                    <w:lang w:val="nl-NL"/>
                  </w:rPr>
                  <w:t>Robin van der Snoek</w:t>
                </w:r>
              </w:p>
            </w:sdtContent>
          </w:sdt>
          <w:p w14:paraId="08EC952B" w14:textId="594E9651" w:rsidR="00BD47FD" w:rsidRDefault="00BD47FD" w:rsidP="00BD47FD">
            <w:pPr>
              <w:pStyle w:val="Geenafstand"/>
              <w:rPr>
                <w:rFonts w:ascii="Calibri" w:hAnsi="Calibri" w:cs="Calibri"/>
                <w:color w:val="0070C0"/>
                <w:lang w:val="nl-NL"/>
              </w:rPr>
            </w:pPr>
            <w:r>
              <w:rPr>
                <w:rFonts w:ascii="Calibri" w:hAnsi="Calibri" w:cs="Calibri"/>
                <w:color w:val="0070C0"/>
                <w:lang w:val="nl-NL"/>
              </w:rPr>
              <w:t>2</w:t>
            </w:r>
            <w:r w:rsidR="0034762F">
              <w:rPr>
                <w:rFonts w:ascii="Calibri" w:hAnsi="Calibri" w:cs="Calibri"/>
                <w:color w:val="0070C0"/>
                <w:lang w:val="nl-NL"/>
              </w:rPr>
              <w:t>0</w:t>
            </w:r>
            <w:r>
              <w:rPr>
                <w:rFonts w:ascii="Calibri" w:hAnsi="Calibri" w:cs="Calibri"/>
                <w:color w:val="0070C0"/>
                <w:lang w:val="nl-NL"/>
              </w:rPr>
              <w:t>-02-2023</w:t>
            </w:r>
          </w:p>
          <w:p w14:paraId="0F00CF64" w14:textId="612FFC3D" w:rsidR="00C96619" w:rsidRPr="00674A33" w:rsidRDefault="00CB3526" w:rsidP="00C96619">
            <w:pPr>
              <w:pStyle w:val="Geenafstand"/>
              <w:rPr>
                <w:rFonts w:ascii="Calibri" w:hAnsi="Calibri" w:cs="Calibri"/>
                <w:color w:val="0070C0"/>
                <w:lang w:val="nl-NL"/>
              </w:rPr>
            </w:pPr>
            <w:r w:rsidRPr="00674A33">
              <w:rPr>
                <w:rFonts w:ascii="Calibri" w:hAnsi="Calibri" w:cs="Calibri"/>
                <w:color w:val="0070C0"/>
                <w:lang w:val="nl-NL"/>
              </w:rPr>
              <w:t>Versie: 1.</w:t>
            </w:r>
            <w:r w:rsidR="00312F76">
              <w:rPr>
                <w:rFonts w:ascii="Calibri" w:hAnsi="Calibri" w:cs="Calibri"/>
                <w:color w:val="0070C0"/>
                <w:lang w:val="nl-NL"/>
              </w:rPr>
              <w:t>3</w:t>
            </w:r>
          </w:p>
        </w:tc>
      </w:tr>
    </w:tbl>
    <w:sdt>
      <w:sdtPr>
        <w:rPr>
          <w:rFonts w:ascii="Calibri" w:eastAsiaTheme="majorEastAsia" w:hAnsi="Calibri" w:cs="Calibri"/>
          <w:color w:val="2E74B5" w:themeColor="accent1" w:themeShade="BF"/>
          <w:sz w:val="32"/>
          <w:szCs w:val="32"/>
          <w:lang w:val="nl-NL"/>
        </w:rPr>
        <w:id w:val="1586185779"/>
        <w:docPartObj>
          <w:docPartGallery w:val="Cover Pages"/>
          <w:docPartUnique/>
        </w:docPartObj>
      </w:sdtPr>
      <w:sdtContent>
        <w:p w14:paraId="628FC029" w14:textId="77777777" w:rsidR="00A65F6C" w:rsidRPr="00674A33" w:rsidRDefault="00A65F6C">
          <w:pPr>
            <w:rPr>
              <w:rFonts w:ascii="Calibri" w:hAnsi="Calibri" w:cs="Calibri"/>
              <w:lang w:val="nl-NL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A65F6C" w:rsidRPr="00674A33" w14:paraId="08A5A9D9" w14:textId="77777777" w:rsidTr="00C96619">
            <w:sdt>
              <w:sdtPr>
                <w:rPr>
                  <w:rFonts w:ascii="Calibri" w:hAnsi="Calibri" w:cs="Calibri"/>
                  <w:color w:val="0070C0"/>
                  <w:lang w:val="nl-NL"/>
                </w:rPr>
                <w:alias w:val="Titel"/>
                <w:tag w:val=""/>
                <w:id w:val="-909153114"/>
                <w:placeholder>
                  <w:docPart w:val="643836934C1B4445B9E386856AEACB37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CBCDDF" w14:textId="40019B8C" w:rsidR="00A65F6C" w:rsidRPr="00674A33" w:rsidRDefault="00CB3526" w:rsidP="00CB3526">
                    <w:pPr>
                      <w:pStyle w:val="Titel"/>
                      <w:rPr>
                        <w:rFonts w:ascii="Calibri" w:hAnsi="Calibri" w:cs="Calibri"/>
                        <w:color w:val="0070C0"/>
                        <w:lang w:val="nl-NL"/>
                      </w:rPr>
                    </w:pPr>
                    <w:r w:rsidRPr="00674A33">
                      <w:rPr>
                        <w:rFonts w:ascii="Calibri" w:hAnsi="Calibri" w:cs="Calibri"/>
                        <w:color w:val="0070C0"/>
                        <w:lang w:val="nl-NL"/>
                      </w:rPr>
                      <w:t>Functioneel Ontwerp</w:t>
                    </w:r>
                  </w:p>
                </w:tc>
              </w:sdtContent>
            </w:sdt>
          </w:tr>
          <w:tr w:rsidR="00A65F6C" w:rsidRPr="00674A33" w14:paraId="61561E3B" w14:textId="77777777" w:rsidTr="00C96619">
            <w:sdt>
              <w:sdtPr>
                <w:rPr>
                  <w:rFonts w:ascii="Calibri" w:hAnsi="Calibri" w:cs="Calibri"/>
                  <w:color w:val="0070C0"/>
                  <w:sz w:val="32"/>
                  <w:lang w:val="nl-NL"/>
                </w:rPr>
                <w:alias w:val="Onderwerp"/>
                <w:tag w:val=""/>
                <w:id w:val="-15922438"/>
                <w:placeholder>
                  <w:docPart w:val="2FFCFB2353114B0C8DAABE5E19AF5BE6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671A865" w14:textId="42FA3DB8" w:rsidR="00A65F6C" w:rsidRPr="00674A33" w:rsidRDefault="00D62D29" w:rsidP="00CB3526">
                    <w:pPr>
                      <w:rPr>
                        <w:rFonts w:ascii="Calibri" w:hAnsi="Calibri" w:cs="Calibri"/>
                        <w:color w:val="0070C0"/>
                        <w:sz w:val="24"/>
                        <w:lang w:val="nl-NL"/>
                      </w:rPr>
                    </w:pPr>
                    <w:r w:rsidRPr="00674A33">
                      <w:rPr>
                        <w:rFonts w:ascii="Calibri" w:hAnsi="Calibri" w:cs="Calibri"/>
                        <w:color w:val="0070C0"/>
                        <w:sz w:val="32"/>
                        <w:lang w:val="nl-NL"/>
                      </w:rPr>
                      <w:t xml:space="preserve">Project: </w:t>
                    </w:r>
                    <w:r w:rsidR="006E72BB" w:rsidRPr="00674A33">
                      <w:rPr>
                        <w:rFonts w:ascii="Calibri" w:hAnsi="Calibri" w:cs="Calibri"/>
                        <w:color w:val="0070C0"/>
                        <w:sz w:val="32"/>
                        <w:lang w:val="nl-NL"/>
                      </w:rPr>
                      <w:t>Cocktail Builder</w:t>
                    </w:r>
                  </w:p>
                </w:tc>
              </w:sdtContent>
            </w:sdt>
          </w:tr>
          <w:tr w:rsidR="00A65F6C" w:rsidRPr="00674A33" w14:paraId="0D866428" w14:textId="77777777" w:rsidTr="00C96619">
            <w:tc>
              <w:tcPr>
                <w:tcW w:w="76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FD29AB8" w14:textId="77777777" w:rsidR="00A65F6C" w:rsidRPr="00674A33" w:rsidRDefault="00A65F6C" w:rsidP="00A65F6C">
                <w:pPr>
                  <w:rPr>
                    <w:rFonts w:ascii="Calibri" w:hAnsi="Calibri" w:cs="Calibri"/>
                    <w:color w:val="0070C0"/>
                    <w:lang w:val="nl-NL"/>
                  </w:rPr>
                </w:pPr>
              </w:p>
            </w:tc>
          </w:tr>
        </w:tbl>
        <w:p w14:paraId="77BD07CD" w14:textId="77777777" w:rsidR="00CB3526" w:rsidRPr="00674A33" w:rsidRDefault="00A65F6C" w:rsidP="00CB3526">
          <w:pPr>
            <w:pStyle w:val="Kop1"/>
            <w:rPr>
              <w:rFonts w:ascii="Calibri" w:hAnsi="Calibri" w:cs="Calibri"/>
              <w:lang w:val="nl-NL"/>
            </w:rPr>
          </w:pPr>
          <w:r w:rsidRPr="00674A33">
            <w:rPr>
              <w:rFonts w:ascii="Calibri" w:hAnsi="Calibri" w:cs="Calibri"/>
              <w:lang w:val="nl-NL"/>
            </w:rPr>
            <w:br w:type="page"/>
          </w:r>
        </w:p>
      </w:sdtContent>
    </w:sdt>
    <w:p w14:paraId="29E1494C" w14:textId="77777777" w:rsidR="00CB3526" w:rsidRPr="00674A33" w:rsidRDefault="00CB3526" w:rsidP="00CB3526">
      <w:pPr>
        <w:pStyle w:val="Kop1"/>
        <w:rPr>
          <w:rFonts w:ascii="Calibri" w:eastAsiaTheme="minorHAnsi" w:hAnsi="Calibri" w:cs="Calibri"/>
          <w:color w:val="auto"/>
          <w:sz w:val="22"/>
          <w:szCs w:val="22"/>
          <w:lang w:val="nl-NL"/>
        </w:rPr>
      </w:pPr>
      <w:r w:rsidRPr="00674A33">
        <w:rPr>
          <w:rFonts w:ascii="Calibri" w:eastAsiaTheme="minorHAnsi" w:hAnsi="Calibri" w:cs="Calibri"/>
          <w:color w:val="auto"/>
          <w:sz w:val="22"/>
          <w:szCs w:val="22"/>
          <w:lang w:val="nl-NL"/>
        </w:rPr>
        <w:lastRenderedPageBreak/>
        <w:t xml:space="preserve"> </w:t>
      </w:r>
    </w:p>
    <w:bookmarkStart w:id="0" w:name="_Toc127790010" w:displacedByCustomXml="next"/>
    <w:sdt>
      <w:sdtPr>
        <w:rPr>
          <w:rFonts w:ascii="Calibri" w:eastAsiaTheme="minorHAnsi" w:hAnsi="Calibri" w:cs="Calibri"/>
          <w:color w:val="auto"/>
          <w:sz w:val="22"/>
          <w:szCs w:val="22"/>
          <w:lang w:val="nl-NL"/>
        </w:rPr>
        <w:id w:val="-1468278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C5ABF8" w14:textId="77777777" w:rsidR="00CB3526" w:rsidRPr="00674A33" w:rsidRDefault="00CB3526" w:rsidP="00CB3526">
          <w:pPr>
            <w:pStyle w:val="Kop1"/>
            <w:rPr>
              <w:rFonts w:ascii="Calibri" w:hAnsi="Calibri" w:cs="Calibri"/>
              <w:lang w:val="nl-NL"/>
            </w:rPr>
          </w:pPr>
          <w:r w:rsidRPr="00674A33">
            <w:rPr>
              <w:rFonts w:ascii="Calibri" w:hAnsi="Calibri" w:cs="Calibri"/>
              <w:lang w:val="nl-NL"/>
            </w:rPr>
            <w:t>Inhoud</w:t>
          </w:r>
          <w:bookmarkEnd w:id="0"/>
        </w:p>
        <w:p w14:paraId="5B8E0C1B" w14:textId="12E1B6DA" w:rsidR="00373AC0" w:rsidRDefault="00CB3526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r w:rsidRPr="00674A33">
            <w:rPr>
              <w:rFonts w:ascii="Calibri" w:hAnsi="Calibri" w:cs="Calibri"/>
              <w:lang w:val="nl-NL"/>
            </w:rPr>
            <w:fldChar w:fldCharType="begin"/>
          </w:r>
          <w:r w:rsidRPr="00674A33">
            <w:rPr>
              <w:rFonts w:ascii="Calibri" w:hAnsi="Calibri" w:cs="Calibri"/>
              <w:lang w:val="nl-NL"/>
            </w:rPr>
            <w:instrText xml:space="preserve"> TOC \o "1-3" \h \z \u </w:instrText>
          </w:r>
          <w:r w:rsidRPr="00674A33">
            <w:rPr>
              <w:rFonts w:ascii="Calibri" w:hAnsi="Calibri" w:cs="Calibri"/>
              <w:lang w:val="nl-NL"/>
            </w:rPr>
            <w:fldChar w:fldCharType="separate"/>
          </w:r>
          <w:hyperlink w:anchor="_Toc127790010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Inhoud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_Toc127790010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1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73735C05" w14:textId="6B708A16" w:rsidR="00373AC0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1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Inleiding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_Toc127790011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2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2B9E2175" w14:textId="6F3567A0" w:rsidR="00373AC0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2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Workflow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_Toc127790012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2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6C763FDF" w14:textId="561EDCDD" w:rsidR="00373AC0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3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Betrokkenen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_Toc127790013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2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0F7D3AF6" w14:textId="185AFE5B" w:rsidR="00373AC0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4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Functionaliteiten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_Toc127790014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3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524BA70A" w14:textId="6BC221A1" w:rsidR="00373AC0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5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Basis lay-out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_Toc127790015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4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3B5402E6" w14:textId="19B2FD29" w:rsidR="00373AC0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6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Navigatiestructuur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_Toc127790016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6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21000A59" w14:textId="491B075D" w:rsidR="00373AC0" w:rsidRDefault="00000000">
          <w:pPr>
            <w:pStyle w:val="Inhopg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90017" w:history="1">
            <w:r w:rsidR="00373AC0" w:rsidRPr="000C776F">
              <w:rPr>
                <w:rStyle w:val="Hyperlink"/>
                <w:rFonts w:ascii="Calibri" w:hAnsi="Calibri" w:cs="Calibri"/>
                <w:noProof/>
                <w:lang w:val="nl-NL"/>
              </w:rPr>
              <w:t>Uitvoerontwerp</w:t>
            </w:r>
            <w:r w:rsidR="00373AC0">
              <w:rPr>
                <w:noProof/>
                <w:webHidden/>
              </w:rPr>
              <w:tab/>
            </w:r>
            <w:r w:rsidR="00373AC0">
              <w:rPr>
                <w:noProof/>
                <w:webHidden/>
              </w:rPr>
              <w:fldChar w:fldCharType="begin"/>
            </w:r>
            <w:r w:rsidR="00373AC0">
              <w:rPr>
                <w:noProof/>
                <w:webHidden/>
              </w:rPr>
              <w:instrText xml:space="preserve"> PAGEREF _Toc127790017 \h </w:instrText>
            </w:r>
            <w:r w:rsidR="00373AC0">
              <w:rPr>
                <w:noProof/>
                <w:webHidden/>
              </w:rPr>
            </w:r>
            <w:r w:rsidR="00373AC0">
              <w:rPr>
                <w:noProof/>
                <w:webHidden/>
              </w:rPr>
              <w:fldChar w:fldCharType="separate"/>
            </w:r>
            <w:r w:rsidR="00373AC0">
              <w:rPr>
                <w:noProof/>
                <w:webHidden/>
              </w:rPr>
              <w:t>6</w:t>
            </w:r>
            <w:r w:rsidR="00373AC0">
              <w:rPr>
                <w:noProof/>
                <w:webHidden/>
              </w:rPr>
              <w:fldChar w:fldCharType="end"/>
            </w:r>
          </w:hyperlink>
        </w:p>
        <w:p w14:paraId="5DED9B81" w14:textId="1999B52D" w:rsidR="00CB3526" w:rsidRPr="00674A33" w:rsidRDefault="00CB3526" w:rsidP="00CB3526">
          <w:pPr>
            <w:rPr>
              <w:rFonts w:ascii="Calibri" w:hAnsi="Calibri" w:cs="Calibri"/>
              <w:lang w:val="nl-NL"/>
            </w:rPr>
          </w:pPr>
          <w:r w:rsidRPr="00674A33">
            <w:rPr>
              <w:rFonts w:ascii="Calibri" w:hAnsi="Calibri" w:cs="Calibri"/>
              <w:b/>
              <w:bCs/>
              <w:lang w:val="nl-NL"/>
            </w:rPr>
            <w:fldChar w:fldCharType="end"/>
          </w:r>
        </w:p>
      </w:sdtContent>
    </w:sdt>
    <w:p w14:paraId="7F738A36" w14:textId="77777777" w:rsidR="00CB3526" w:rsidRPr="00674A33" w:rsidRDefault="00CB3526" w:rsidP="00CB3526">
      <w:pPr>
        <w:rPr>
          <w:rFonts w:ascii="Calibri" w:hAnsi="Calibri" w:cs="Calibri"/>
          <w:sz w:val="28"/>
          <w:szCs w:val="40"/>
          <w:lang w:val="nl-NL"/>
        </w:rPr>
      </w:pPr>
    </w:p>
    <w:p w14:paraId="0E8A3E78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688B3704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3FCA81D9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56E4432A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0DF17A3A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03EABFFE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5FD41A3C" w14:textId="77777777" w:rsidR="00B47CA0" w:rsidRPr="00674A33" w:rsidRDefault="00B47CA0" w:rsidP="00CB3526">
      <w:pPr>
        <w:rPr>
          <w:rFonts w:ascii="Calibri" w:hAnsi="Calibri" w:cs="Calibri"/>
          <w:lang w:val="nl-NL"/>
        </w:rPr>
      </w:pPr>
    </w:p>
    <w:p w14:paraId="66FF5B04" w14:textId="77777777" w:rsidR="00B47CA0" w:rsidRPr="00674A33" w:rsidRDefault="00B47CA0" w:rsidP="00CB3526">
      <w:pPr>
        <w:rPr>
          <w:rFonts w:ascii="Calibri" w:hAnsi="Calibri" w:cs="Calibri"/>
          <w:lang w:val="nl-NL"/>
        </w:rPr>
      </w:pPr>
    </w:p>
    <w:p w14:paraId="6D53A5E1" w14:textId="77777777" w:rsidR="00B47CA0" w:rsidRPr="00674A33" w:rsidRDefault="00B47CA0" w:rsidP="00CB3526">
      <w:pPr>
        <w:rPr>
          <w:rFonts w:ascii="Calibri" w:hAnsi="Calibri" w:cs="Calibri"/>
          <w:lang w:val="nl-NL"/>
        </w:rPr>
      </w:pPr>
    </w:p>
    <w:p w14:paraId="3D0FAB7D" w14:textId="77777777" w:rsidR="00B47CA0" w:rsidRPr="00674A33" w:rsidRDefault="00B47CA0" w:rsidP="00CB3526">
      <w:pPr>
        <w:rPr>
          <w:rFonts w:ascii="Calibri" w:hAnsi="Calibri" w:cs="Calibri"/>
          <w:lang w:val="nl-NL"/>
        </w:rPr>
      </w:pPr>
    </w:p>
    <w:p w14:paraId="1D32B2E7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3D060F40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2C83E118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5A5F1D33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0DF0124F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4DFB1FF0" w14:textId="77777777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36051FB7" w14:textId="0313EFFC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2EEA4EAB" w14:textId="77777777" w:rsidR="00734B8C" w:rsidRPr="00674A33" w:rsidRDefault="00734B8C" w:rsidP="00CB3526">
      <w:pPr>
        <w:rPr>
          <w:rFonts w:ascii="Calibri" w:hAnsi="Calibri" w:cs="Calibri"/>
          <w:lang w:val="nl-NL"/>
        </w:rPr>
      </w:pPr>
    </w:p>
    <w:p w14:paraId="7D9E8E09" w14:textId="15A70AE5" w:rsidR="00CB3526" w:rsidRPr="00674A33" w:rsidRDefault="00CB3526" w:rsidP="00CB3526">
      <w:pPr>
        <w:rPr>
          <w:rFonts w:ascii="Calibri" w:hAnsi="Calibri" w:cs="Calibri"/>
          <w:lang w:val="nl-NL"/>
        </w:rPr>
      </w:pPr>
    </w:p>
    <w:p w14:paraId="765C54DE" w14:textId="7E51EEAC" w:rsidR="00B51333" w:rsidRPr="00674A33" w:rsidRDefault="00CB3526" w:rsidP="0017552D">
      <w:pPr>
        <w:pStyle w:val="Kop1"/>
        <w:rPr>
          <w:rFonts w:ascii="Calibri" w:hAnsi="Calibri" w:cs="Calibri"/>
          <w:lang w:val="nl-NL"/>
        </w:rPr>
      </w:pPr>
      <w:bookmarkStart w:id="1" w:name="_Toc127790011"/>
      <w:r w:rsidRPr="00674A33">
        <w:rPr>
          <w:rFonts w:ascii="Calibri" w:hAnsi="Calibri" w:cs="Calibri"/>
          <w:lang w:val="nl-NL"/>
        </w:rPr>
        <w:lastRenderedPageBreak/>
        <w:t>Inleiding</w:t>
      </w:r>
      <w:bookmarkEnd w:id="1"/>
    </w:p>
    <w:p w14:paraId="6A46DE3D" w14:textId="4107C736" w:rsidR="00B51333" w:rsidRPr="00674A33" w:rsidRDefault="000B494C" w:rsidP="00B513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>De</w:t>
      </w:r>
      <w:r w:rsidR="00B51333" w:rsidRPr="00674A33">
        <w:rPr>
          <w:rFonts w:ascii="Calibri" w:hAnsi="Calibri" w:cs="Calibri"/>
          <w:lang w:val="nl-NL"/>
        </w:rPr>
        <w:t xml:space="preserve"> klant</w:t>
      </w:r>
      <w:r w:rsidRPr="00674A33">
        <w:rPr>
          <w:rFonts w:ascii="Calibri" w:hAnsi="Calibri" w:cs="Calibri"/>
          <w:lang w:val="nl-NL"/>
        </w:rPr>
        <w:t xml:space="preserve"> van dit project</w:t>
      </w:r>
      <w:r w:rsidR="00B51333" w:rsidRPr="00674A33">
        <w:rPr>
          <w:rFonts w:ascii="Calibri" w:hAnsi="Calibri" w:cs="Calibri"/>
          <w:lang w:val="nl-NL"/>
        </w:rPr>
        <w:t xml:space="preserve"> is dol op </w:t>
      </w:r>
      <w:r w:rsidR="00312F76">
        <w:rPr>
          <w:rFonts w:ascii="Calibri" w:hAnsi="Calibri" w:cs="Calibri"/>
          <w:lang w:val="nl-NL"/>
        </w:rPr>
        <w:t>cocktails</w:t>
      </w:r>
      <w:r w:rsidR="00B51333" w:rsidRPr="00674A33">
        <w:rPr>
          <w:rFonts w:ascii="Calibri" w:hAnsi="Calibri" w:cs="Calibri"/>
          <w:lang w:val="nl-NL"/>
        </w:rPr>
        <w:t xml:space="preserve">, maar hij heeft moeite met het maken van deze drankjes. </w:t>
      </w:r>
    </w:p>
    <w:p w14:paraId="5564D633" w14:textId="79F93091" w:rsidR="0017552D" w:rsidRPr="00674A33" w:rsidRDefault="00B51333" w:rsidP="00B51333">
      <w:pPr>
        <w:spacing w:after="0"/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Hij wil graag een applicatie waarin hij met de opgegeven ingrediënten een lijst krijgt van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die hij kan maken en een algemeen overzicht van alle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. </w:t>
      </w:r>
    </w:p>
    <w:p w14:paraId="285E864D" w14:textId="5B6D633C" w:rsidR="0017552D" w:rsidRPr="00674A33" w:rsidRDefault="00B51333" w:rsidP="00B51333">
      <w:pPr>
        <w:spacing w:after="0"/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Ook wil hij graag kunnen zoeken op naam van een </w:t>
      </w:r>
      <w:r w:rsidR="00312F76">
        <w:rPr>
          <w:rFonts w:ascii="Calibri" w:hAnsi="Calibri" w:cs="Calibri"/>
          <w:lang w:val="nl-NL"/>
        </w:rPr>
        <w:t>drankje</w:t>
      </w:r>
      <w:r w:rsidRPr="00674A33">
        <w:rPr>
          <w:rFonts w:ascii="Calibri" w:hAnsi="Calibri" w:cs="Calibri"/>
          <w:lang w:val="nl-NL"/>
        </w:rPr>
        <w:t xml:space="preserve">, omdat hij vaak de ingrediënten vergeet van de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. Uiteraard wil hij bij de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en de overzichten graag een afbeelding zien van </w:t>
      </w:r>
      <w:r w:rsidR="00312F76">
        <w:rPr>
          <w:rFonts w:ascii="Calibri" w:hAnsi="Calibri" w:cs="Calibri"/>
          <w:lang w:val="nl-NL"/>
        </w:rPr>
        <w:t>het</w:t>
      </w:r>
      <w:r w:rsidRPr="00674A33">
        <w:rPr>
          <w:rFonts w:ascii="Calibri" w:hAnsi="Calibri" w:cs="Calibri"/>
          <w:lang w:val="nl-NL"/>
        </w:rPr>
        <w:t xml:space="preserve"> </w:t>
      </w:r>
      <w:r w:rsidR="00312F76">
        <w:rPr>
          <w:rFonts w:ascii="Calibri" w:hAnsi="Calibri" w:cs="Calibri"/>
          <w:lang w:val="nl-NL"/>
        </w:rPr>
        <w:t>drankje</w:t>
      </w:r>
      <w:r w:rsidRPr="00674A33">
        <w:rPr>
          <w:rFonts w:ascii="Calibri" w:hAnsi="Calibri" w:cs="Calibri"/>
          <w:lang w:val="nl-NL"/>
        </w:rPr>
        <w:t xml:space="preserve">. </w:t>
      </w:r>
    </w:p>
    <w:p w14:paraId="022220D0" w14:textId="77777777" w:rsidR="0017552D" w:rsidRPr="00674A33" w:rsidRDefault="0017552D" w:rsidP="00B51333">
      <w:pPr>
        <w:spacing w:after="0"/>
        <w:rPr>
          <w:rFonts w:ascii="Calibri" w:hAnsi="Calibri" w:cs="Calibri"/>
          <w:lang w:val="nl-NL"/>
        </w:rPr>
      </w:pPr>
    </w:p>
    <w:p w14:paraId="3D5ADF19" w14:textId="1BD2982E" w:rsidR="0017552D" w:rsidRPr="00674A33" w:rsidRDefault="00B51333" w:rsidP="00B51333">
      <w:pPr>
        <w:spacing w:after="0"/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Op de hoofdpagina van de website wil hij een 8 </w:t>
      </w:r>
      <w:proofErr w:type="spellStart"/>
      <w:r w:rsidRPr="00674A33">
        <w:rPr>
          <w:rFonts w:ascii="Calibri" w:hAnsi="Calibri" w:cs="Calibri"/>
          <w:lang w:val="nl-NL"/>
        </w:rPr>
        <w:t>featured</w:t>
      </w:r>
      <w:proofErr w:type="spellEnd"/>
      <w:r w:rsidRPr="00674A33">
        <w:rPr>
          <w:rFonts w:ascii="Calibri" w:hAnsi="Calibri" w:cs="Calibri"/>
          <w:lang w:val="nl-NL"/>
        </w:rPr>
        <w:t xml:space="preserve">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zien en 8 random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met daarboven een prominente zoekbalk. </w:t>
      </w:r>
    </w:p>
    <w:p w14:paraId="3F3C2EE5" w14:textId="17C32B8A" w:rsidR="006E72BB" w:rsidRPr="00674A33" w:rsidRDefault="00B51333" w:rsidP="00B51333">
      <w:pPr>
        <w:spacing w:after="0"/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Mogelijk zijn er elk uur nieuwe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>, dus de klant wilt graag dat dit elk uur word</w:t>
      </w:r>
      <w:r w:rsidR="0017552D" w:rsidRPr="00674A33">
        <w:rPr>
          <w:rFonts w:ascii="Calibri" w:hAnsi="Calibri" w:cs="Calibri"/>
          <w:lang w:val="nl-NL"/>
        </w:rPr>
        <w:t>t</w:t>
      </w:r>
      <w:r w:rsidRPr="00674A33">
        <w:rPr>
          <w:rFonts w:ascii="Calibri" w:hAnsi="Calibri" w:cs="Calibri"/>
          <w:lang w:val="nl-NL"/>
        </w:rPr>
        <w:t xml:space="preserve"> </w:t>
      </w:r>
      <w:r w:rsidR="0017552D" w:rsidRPr="00674A33">
        <w:rPr>
          <w:rFonts w:ascii="Calibri" w:hAnsi="Calibri" w:cs="Calibri"/>
          <w:lang w:val="nl-NL"/>
        </w:rPr>
        <w:t>geüpdatet</w:t>
      </w:r>
      <w:r w:rsidRPr="00674A33">
        <w:rPr>
          <w:rFonts w:ascii="Calibri" w:hAnsi="Calibri" w:cs="Calibri"/>
          <w:lang w:val="nl-NL"/>
        </w:rPr>
        <w:t xml:space="preserve">. De klant wilt overigens ook graag wisselen tussen </w:t>
      </w:r>
      <w:proofErr w:type="gramStart"/>
      <w:r w:rsidRPr="00674A33">
        <w:rPr>
          <w:rFonts w:ascii="Calibri" w:hAnsi="Calibri" w:cs="Calibri"/>
          <w:lang w:val="nl-NL"/>
        </w:rPr>
        <w:t>ML /</w:t>
      </w:r>
      <w:proofErr w:type="gramEnd"/>
      <w:r w:rsidRPr="00674A33">
        <w:rPr>
          <w:rFonts w:ascii="Calibri" w:hAnsi="Calibri" w:cs="Calibri"/>
          <w:lang w:val="nl-NL"/>
        </w:rPr>
        <w:t xml:space="preserve"> OZ (</w:t>
      </w:r>
      <w:proofErr w:type="spellStart"/>
      <w:r w:rsidRPr="00674A33">
        <w:rPr>
          <w:rFonts w:ascii="Calibri" w:hAnsi="Calibri" w:cs="Calibri"/>
          <w:lang w:val="nl-NL"/>
        </w:rPr>
        <w:t>metric</w:t>
      </w:r>
      <w:proofErr w:type="spellEnd"/>
      <w:r w:rsidRPr="00674A33">
        <w:rPr>
          <w:rFonts w:ascii="Calibri" w:hAnsi="Calibri" w:cs="Calibri"/>
          <w:lang w:val="nl-NL"/>
        </w:rPr>
        <w:t xml:space="preserve"> </w:t>
      </w:r>
      <w:proofErr w:type="spellStart"/>
      <w:r w:rsidRPr="00674A33">
        <w:rPr>
          <w:rFonts w:ascii="Calibri" w:hAnsi="Calibri" w:cs="Calibri"/>
          <w:lang w:val="nl-NL"/>
        </w:rPr>
        <w:t>vs</w:t>
      </w:r>
      <w:proofErr w:type="spellEnd"/>
      <w:r w:rsidRPr="00674A33">
        <w:rPr>
          <w:rFonts w:ascii="Calibri" w:hAnsi="Calibri" w:cs="Calibri"/>
          <w:lang w:val="nl-NL"/>
        </w:rPr>
        <w:t xml:space="preserve"> </w:t>
      </w:r>
      <w:proofErr w:type="spellStart"/>
      <w:r w:rsidRPr="00674A33">
        <w:rPr>
          <w:rFonts w:ascii="Calibri" w:hAnsi="Calibri" w:cs="Calibri"/>
          <w:lang w:val="nl-NL"/>
        </w:rPr>
        <w:t>imperial</w:t>
      </w:r>
      <w:proofErr w:type="spellEnd"/>
      <w:r w:rsidRPr="00674A33">
        <w:rPr>
          <w:rFonts w:ascii="Calibri" w:hAnsi="Calibri" w:cs="Calibri"/>
          <w:lang w:val="nl-NL"/>
        </w:rPr>
        <w:t>)</w:t>
      </w:r>
    </w:p>
    <w:p w14:paraId="306A523B" w14:textId="58D94172" w:rsidR="0017552D" w:rsidRPr="00674A33" w:rsidRDefault="0017552D" w:rsidP="00B51333">
      <w:pPr>
        <w:spacing w:after="0"/>
        <w:rPr>
          <w:rFonts w:ascii="Calibri" w:hAnsi="Calibri" w:cs="Calibri"/>
          <w:lang w:val="nl-NL"/>
        </w:rPr>
      </w:pPr>
    </w:p>
    <w:p w14:paraId="5A03D814" w14:textId="3F52AA96" w:rsidR="0082335E" w:rsidRDefault="00666313" w:rsidP="00B51333">
      <w:pPr>
        <w:spacing w:after="0"/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Het doel van dit projectdeel is de klant te kunnen laten zoeken naar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op </w:t>
      </w:r>
      <w:r w:rsidR="00FB32CD" w:rsidRPr="00674A33">
        <w:rPr>
          <w:rFonts w:ascii="Calibri" w:hAnsi="Calibri" w:cs="Calibri"/>
          <w:lang w:val="nl-NL"/>
        </w:rPr>
        <w:t>basis va</w:t>
      </w:r>
      <w:r w:rsidRPr="00674A33">
        <w:rPr>
          <w:rFonts w:ascii="Calibri" w:hAnsi="Calibri" w:cs="Calibri"/>
          <w:lang w:val="nl-NL"/>
        </w:rPr>
        <w:t>n naam, ingrediënt, populariteit en willekeurig.</w:t>
      </w:r>
    </w:p>
    <w:p w14:paraId="30728EF3" w14:textId="37B8C020" w:rsidR="00317524" w:rsidRDefault="00317524" w:rsidP="00B51333">
      <w:pPr>
        <w:spacing w:after="0"/>
        <w:rPr>
          <w:rFonts w:ascii="Calibri" w:hAnsi="Calibri" w:cs="Calibri"/>
          <w:lang w:val="nl-NL"/>
        </w:rPr>
      </w:pPr>
    </w:p>
    <w:p w14:paraId="45AF4E89" w14:textId="77777777" w:rsidR="00317524" w:rsidRPr="00674A33" w:rsidRDefault="00317524" w:rsidP="00B51333">
      <w:pPr>
        <w:spacing w:after="0"/>
        <w:rPr>
          <w:rFonts w:ascii="Calibri" w:hAnsi="Calibri" w:cs="Calibri"/>
          <w:lang w:val="nl-NL"/>
        </w:rPr>
      </w:pPr>
    </w:p>
    <w:p w14:paraId="7D7E6D0E" w14:textId="6177BB45" w:rsidR="007F564B" w:rsidRPr="00674A33" w:rsidRDefault="000B494C" w:rsidP="007F564B">
      <w:pPr>
        <w:pStyle w:val="Kop1"/>
        <w:rPr>
          <w:rFonts w:ascii="Calibri" w:hAnsi="Calibri" w:cs="Calibri"/>
          <w:lang w:val="nl-NL"/>
        </w:rPr>
      </w:pPr>
      <w:bookmarkStart w:id="2" w:name="_Toc127790012"/>
      <w:r w:rsidRPr="00674A33">
        <w:rPr>
          <w:rFonts w:ascii="Calibri" w:hAnsi="Calibri" w:cs="Calibri"/>
          <w:lang w:val="nl-NL"/>
        </w:rPr>
        <w:t>Workflow</w:t>
      </w:r>
      <w:bookmarkEnd w:id="2"/>
    </w:p>
    <w:p w14:paraId="7276A225" w14:textId="482FEAD0" w:rsidR="007F564B" w:rsidRPr="00674A33" w:rsidRDefault="007F564B" w:rsidP="000B494C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Zoals al eerder vermeld in de inleiding, kan de klant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zoeken op twee manieren.</w:t>
      </w:r>
    </w:p>
    <w:p w14:paraId="2EF19DD8" w14:textId="26F0C3D1" w:rsidR="00806D6A" w:rsidRPr="00674A33" w:rsidRDefault="007F564B" w:rsidP="000B494C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Manier 1 is het zoeken via de zoekbalk. Op deze manier kan je alle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vinden op basis van de naam</w:t>
      </w:r>
      <w:r w:rsidR="00806D6A" w:rsidRPr="00674A33">
        <w:rPr>
          <w:rFonts w:ascii="Calibri" w:hAnsi="Calibri" w:cs="Calibri"/>
          <w:lang w:val="nl-NL"/>
        </w:rPr>
        <w:t xml:space="preserve"> en een ingrediënt.</w:t>
      </w:r>
    </w:p>
    <w:p w14:paraId="6159D86F" w14:textId="5384A554" w:rsidR="00771988" w:rsidRDefault="00806D6A" w:rsidP="00184369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 xml:space="preserve">Manier 2 is het selecteren van de ingrediënten die je in bezit hebt, op deze manier krijg je een lijst van </w:t>
      </w:r>
      <w:r w:rsidR="00312F76">
        <w:rPr>
          <w:rFonts w:ascii="Calibri" w:hAnsi="Calibri" w:cs="Calibri"/>
          <w:lang w:val="nl-NL"/>
        </w:rPr>
        <w:t>drankjes</w:t>
      </w:r>
      <w:r w:rsidRPr="00674A33">
        <w:rPr>
          <w:rFonts w:ascii="Calibri" w:hAnsi="Calibri" w:cs="Calibri"/>
          <w:lang w:val="nl-NL"/>
        </w:rPr>
        <w:t xml:space="preserve"> die je met die ingrediënten kan maken.  </w:t>
      </w:r>
      <w:r w:rsidR="007F564B" w:rsidRPr="00674A33">
        <w:rPr>
          <w:rFonts w:ascii="Calibri" w:hAnsi="Calibri" w:cs="Calibri"/>
          <w:lang w:val="nl-NL"/>
        </w:rPr>
        <w:t xml:space="preserve"> </w:t>
      </w:r>
    </w:p>
    <w:p w14:paraId="77C53951" w14:textId="77777777" w:rsidR="00317524" w:rsidRPr="00674A33" w:rsidRDefault="00317524" w:rsidP="00184369">
      <w:pPr>
        <w:rPr>
          <w:rFonts w:ascii="Calibri" w:hAnsi="Calibri" w:cs="Calibri"/>
          <w:lang w:val="nl-NL"/>
        </w:rPr>
      </w:pPr>
    </w:p>
    <w:p w14:paraId="5A377E9E" w14:textId="0E6B37C8" w:rsidR="0017552D" w:rsidRPr="00674A33" w:rsidRDefault="00063568" w:rsidP="00063568">
      <w:pPr>
        <w:pStyle w:val="Kop1"/>
        <w:rPr>
          <w:rFonts w:ascii="Calibri" w:hAnsi="Calibri" w:cs="Calibri"/>
          <w:lang w:val="nl-NL"/>
        </w:rPr>
      </w:pPr>
      <w:bookmarkStart w:id="3" w:name="_Toc127790013"/>
      <w:r w:rsidRPr="00674A33">
        <w:rPr>
          <w:rFonts w:ascii="Calibri" w:hAnsi="Calibri" w:cs="Calibri"/>
          <w:lang w:val="nl-NL"/>
        </w:rPr>
        <w:t>Betrokkenen</w:t>
      </w:r>
      <w:bookmarkEnd w:id="3"/>
    </w:p>
    <w:tbl>
      <w:tblPr>
        <w:tblStyle w:val="Rastertabel4-Accent1"/>
        <w:tblW w:w="4865" w:type="pct"/>
        <w:tblLook w:val="04A0" w:firstRow="1" w:lastRow="0" w:firstColumn="1" w:lastColumn="0" w:noHBand="0" w:noVBand="1"/>
      </w:tblPr>
      <w:tblGrid>
        <w:gridCol w:w="2263"/>
        <w:gridCol w:w="3706"/>
        <w:gridCol w:w="3399"/>
      </w:tblGrid>
      <w:tr w:rsidR="00666313" w:rsidRPr="00674A33" w14:paraId="4FF8CD8A" w14:textId="77777777" w:rsidTr="00875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</w:tcPr>
          <w:p w14:paraId="3F309B7E" w14:textId="77777777" w:rsidR="00666313" w:rsidRPr="00674A33" w:rsidRDefault="00666313" w:rsidP="00235E26">
            <w:pPr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lang w:val="nl-NL"/>
              </w:rPr>
              <w:t>Naam</w:t>
            </w:r>
          </w:p>
        </w:tc>
        <w:tc>
          <w:tcPr>
            <w:tcW w:w="1978" w:type="pct"/>
          </w:tcPr>
          <w:p w14:paraId="46C9F5C8" w14:textId="77777777" w:rsidR="00666313" w:rsidRPr="00674A33" w:rsidRDefault="00666313" w:rsidP="00235E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lang w:val="nl-NL"/>
              </w:rPr>
              <w:t>Functie</w:t>
            </w:r>
          </w:p>
        </w:tc>
        <w:tc>
          <w:tcPr>
            <w:tcW w:w="1814" w:type="pct"/>
          </w:tcPr>
          <w:p w14:paraId="4CE6DEA9" w14:textId="77777777" w:rsidR="00666313" w:rsidRPr="00674A33" w:rsidRDefault="00666313" w:rsidP="00235E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lang w:val="nl-NL"/>
              </w:rPr>
              <w:t>Email</w:t>
            </w:r>
          </w:p>
        </w:tc>
      </w:tr>
      <w:tr w:rsidR="001F1644" w:rsidRPr="001F21F0" w14:paraId="59F5A348" w14:textId="77777777" w:rsidTr="000A76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</w:tcPr>
          <w:p w14:paraId="6518C7A5" w14:textId="77777777" w:rsidR="001F1644" w:rsidRPr="00674A33" w:rsidRDefault="001F1644" w:rsidP="000A76CA">
            <w:pPr>
              <w:rPr>
                <w:rFonts w:ascii="Calibri" w:hAnsi="Calibri" w:cs="Calibri"/>
                <w:b w:val="0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lang w:val="nl-NL"/>
              </w:rPr>
              <w:t>Robin van der Snoek</w:t>
            </w:r>
          </w:p>
        </w:tc>
        <w:tc>
          <w:tcPr>
            <w:tcW w:w="1978" w:type="pct"/>
          </w:tcPr>
          <w:p w14:paraId="02B0017A" w14:textId="713BC315" w:rsidR="001F1644" w:rsidRPr="00674A33" w:rsidRDefault="001F1644" w:rsidP="000A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Planning van werkzaamheden</w:t>
            </w:r>
          </w:p>
        </w:tc>
        <w:tc>
          <w:tcPr>
            <w:tcW w:w="1814" w:type="pct"/>
          </w:tcPr>
          <w:p w14:paraId="35355474" w14:textId="77777777" w:rsidR="001F1644" w:rsidRPr="001F21F0" w:rsidRDefault="001F1644" w:rsidP="000A76CA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1F1644" w:rsidRPr="00674A33" w14:paraId="00F5FF8B" w14:textId="77777777" w:rsidTr="000A76CA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  <w:shd w:val="clear" w:color="auto" w:fill="BDD6EE" w:themeFill="accent1" w:themeFillTint="66"/>
          </w:tcPr>
          <w:p w14:paraId="3F85FA64" w14:textId="533360B8" w:rsidR="001F1644" w:rsidRPr="001F1644" w:rsidRDefault="001F1644" w:rsidP="001F1644">
            <w:pPr>
              <w:spacing w:line="259" w:lineRule="auto"/>
              <w:rPr>
                <w:rFonts w:ascii="Calibri" w:hAnsi="Calibri" w:cs="Calibri"/>
                <w:b w:val="0"/>
                <w:bCs w:val="0"/>
                <w:lang w:val="nl-NL"/>
              </w:rPr>
            </w:pPr>
            <w:r>
              <w:rPr>
                <w:rFonts w:ascii="Calibri" w:hAnsi="Calibri" w:cs="Calibri"/>
                <w:b w:val="0"/>
                <w:bCs w:val="0"/>
                <w:lang w:val="nl-NL"/>
              </w:rPr>
              <w:t>Robin van der Snoek</w:t>
            </w:r>
          </w:p>
        </w:tc>
        <w:tc>
          <w:tcPr>
            <w:tcW w:w="1978" w:type="pct"/>
            <w:shd w:val="clear" w:color="auto" w:fill="BDD6EE" w:themeFill="accent1" w:themeFillTint="66"/>
          </w:tcPr>
          <w:p w14:paraId="11E3A420" w14:textId="7CA96692" w:rsidR="001F1644" w:rsidRPr="00674A33" w:rsidRDefault="001F1644" w:rsidP="001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Ontwerp</w:t>
            </w:r>
          </w:p>
        </w:tc>
        <w:tc>
          <w:tcPr>
            <w:tcW w:w="1814" w:type="pct"/>
            <w:shd w:val="clear" w:color="auto" w:fill="BDD6EE" w:themeFill="accent1" w:themeFillTint="66"/>
          </w:tcPr>
          <w:p w14:paraId="651C1246" w14:textId="57350A0A" w:rsidR="001F1644" w:rsidRPr="00674A33" w:rsidRDefault="001F1644" w:rsidP="001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1F1644" w:rsidRPr="00674A33" w14:paraId="3535F6A4" w14:textId="77777777" w:rsidTr="00875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</w:tcPr>
          <w:p w14:paraId="16F2004D" w14:textId="6539DAD9" w:rsidR="001F1644" w:rsidRPr="00674A33" w:rsidRDefault="001F1644" w:rsidP="001F1644">
            <w:pPr>
              <w:rPr>
                <w:rFonts w:ascii="Calibri" w:hAnsi="Calibri" w:cs="Calibri"/>
                <w:b w:val="0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lang w:val="nl-NL"/>
              </w:rPr>
              <w:t>Robin van der Snoek</w:t>
            </w:r>
          </w:p>
        </w:tc>
        <w:tc>
          <w:tcPr>
            <w:tcW w:w="1978" w:type="pct"/>
          </w:tcPr>
          <w:p w14:paraId="5D02434B" w14:textId="1F6142FC" w:rsidR="001F1644" w:rsidRPr="00674A33" w:rsidRDefault="001F1644" w:rsidP="001F1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Realiseren</w:t>
            </w:r>
          </w:p>
        </w:tc>
        <w:tc>
          <w:tcPr>
            <w:tcW w:w="1814" w:type="pct"/>
          </w:tcPr>
          <w:p w14:paraId="3ADC6C5D" w14:textId="4C663CA9" w:rsidR="001F1644" w:rsidRPr="001F21F0" w:rsidRDefault="001F1644" w:rsidP="001F1644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1F1644" w:rsidRPr="00674A33" w14:paraId="240CE465" w14:textId="77777777" w:rsidTr="0087595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  <w:shd w:val="clear" w:color="auto" w:fill="BDD6EE" w:themeFill="accent1" w:themeFillTint="66"/>
          </w:tcPr>
          <w:p w14:paraId="7243B6A9" w14:textId="50C1FB40" w:rsidR="001F1644" w:rsidRPr="00674A33" w:rsidRDefault="001F1644" w:rsidP="001F1644">
            <w:pPr>
              <w:spacing w:line="259" w:lineRule="auto"/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lang w:val="nl-NL"/>
              </w:rPr>
              <w:t>Robin van der Snoek</w:t>
            </w:r>
          </w:p>
        </w:tc>
        <w:tc>
          <w:tcPr>
            <w:tcW w:w="1978" w:type="pct"/>
            <w:shd w:val="clear" w:color="auto" w:fill="BDD6EE" w:themeFill="accent1" w:themeFillTint="66"/>
          </w:tcPr>
          <w:p w14:paraId="2AC35D5E" w14:textId="07D8F4FC" w:rsidR="001F1644" w:rsidRPr="00674A33" w:rsidRDefault="001F1644" w:rsidP="001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Testen</w:t>
            </w:r>
          </w:p>
        </w:tc>
        <w:tc>
          <w:tcPr>
            <w:tcW w:w="1814" w:type="pct"/>
            <w:shd w:val="clear" w:color="auto" w:fill="BDD6EE" w:themeFill="accent1" w:themeFillTint="66"/>
          </w:tcPr>
          <w:p w14:paraId="23E1AF40" w14:textId="521FDDB1" w:rsidR="001F1644" w:rsidRPr="00674A33" w:rsidRDefault="001F1644" w:rsidP="001F1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1F1644" w:rsidRPr="00674A33" w14:paraId="6E9C446B" w14:textId="77777777" w:rsidTr="001F16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</w:tcPr>
          <w:p w14:paraId="1E81A63E" w14:textId="77777777" w:rsidR="001F1644" w:rsidRPr="00674A33" w:rsidRDefault="001F1644" w:rsidP="001F1644">
            <w:pPr>
              <w:spacing w:line="259" w:lineRule="auto"/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bCs w:val="0"/>
                <w:lang w:val="nl-NL"/>
              </w:rPr>
              <w:t>Patrick van Kouteren</w:t>
            </w:r>
          </w:p>
        </w:tc>
        <w:tc>
          <w:tcPr>
            <w:tcW w:w="1978" w:type="pct"/>
          </w:tcPr>
          <w:p w14:paraId="6ED367B8" w14:textId="7B22BC9D" w:rsidR="001F1644" w:rsidRPr="00674A33" w:rsidRDefault="001F1644" w:rsidP="001F1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 xml:space="preserve">Opdrachtgever </w:t>
            </w:r>
          </w:p>
        </w:tc>
        <w:tc>
          <w:tcPr>
            <w:tcW w:w="1814" w:type="pct"/>
          </w:tcPr>
          <w:p w14:paraId="3F3EFDD2" w14:textId="77777777" w:rsidR="001F1644" w:rsidRPr="00674A33" w:rsidRDefault="001F1644" w:rsidP="001F1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I</w:t>
            </w:r>
            <w:r w:rsidRPr="00674A33">
              <w:rPr>
                <w:rFonts w:ascii="Calibri" w:hAnsi="Calibri" w:cs="Calibri"/>
                <w:lang w:val="nl-NL"/>
              </w:rPr>
              <w:t>nfo@wedesignit.nl</w:t>
            </w:r>
          </w:p>
        </w:tc>
      </w:tr>
    </w:tbl>
    <w:p w14:paraId="2F0CB891" w14:textId="73C12D63" w:rsidR="00317524" w:rsidRDefault="00317524" w:rsidP="00317524">
      <w:pPr>
        <w:rPr>
          <w:lang w:val="nl-NL"/>
        </w:rPr>
      </w:pPr>
    </w:p>
    <w:p w14:paraId="54F73037" w14:textId="2A01948F" w:rsidR="00287A6F" w:rsidRDefault="00287A6F" w:rsidP="00317524">
      <w:pPr>
        <w:rPr>
          <w:lang w:val="nl-NL"/>
        </w:rPr>
      </w:pPr>
    </w:p>
    <w:p w14:paraId="19ACFEFA" w14:textId="1CBE8C2C" w:rsidR="00287A6F" w:rsidRDefault="00287A6F" w:rsidP="00317524">
      <w:pPr>
        <w:rPr>
          <w:lang w:val="nl-NL"/>
        </w:rPr>
      </w:pPr>
    </w:p>
    <w:p w14:paraId="5514352C" w14:textId="0348B3E0" w:rsidR="00287A6F" w:rsidRDefault="00287A6F" w:rsidP="00317524">
      <w:pPr>
        <w:rPr>
          <w:lang w:val="nl-NL"/>
        </w:rPr>
      </w:pPr>
    </w:p>
    <w:p w14:paraId="17295884" w14:textId="28358604" w:rsidR="00287A6F" w:rsidRDefault="00287A6F" w:rsidP="00317524">
      <w:pPr>
        <w:rPr>
          <w:lang w:val="nl-NL"/>
        </w:rPr>
      </w:pPr>
    </w:p>
    <w:p w14:paraId="28630B91" w14:textId="7ABF716B" w:rsidR="00287A6F" w:rsidRDefault="00287A6F" w:rsidP="00317524">
      <w:pPr>
        <w:rPr>
          <w:lang w:val="nl-NL"/>
        </w:rPr>
      </w:pPr>
    </w:p>
    <w:p w14:paraId="1D6F1B78" w14:textId="4A7D9F56" w:rsidR="00287A6F" w:rsidRDefault="00287A6F" w:rsidP="00317524">
      <w:pPr>
        <w:rPr>
          <w:lang w:val="nl-NL"/>
        </w:rPr>
      </w:pPr>
    </w:p>
    <w:p w14:paraId="505690CA" w14:textId="23FD7A77" w:rsidR="00287A6F" w:rsidRDefault="00287A6F" w:rsidP="00317524">
      <w:pPr>
        <w:rPr>
          <w:lang w:val="nl-NL"/>
        </w:rPr>
      </w:pPr>
    </w:p>
    <w:p w14:paraId="4FB6EE21" w14:textId="77777777" w:rsidR="00287A6F" w:rsidRDefault="00287A6F" w:rsidP="00317524">
      <w:pPr>
        <w:rPr>
          <w:lang w:val="nl-NL"/>
        </w:rPr>
      </w:pPr>
    </w:p>
    <w:p w14:paraId="67F8CDEE" w14:textId="137C0351" w:rsidR="00317524" w:rsidRPr="00DF53AA" w:rsidRDefault="00E449EE" w:rsidP="00287A6F">
      <w:pPr>
        <w:pStyle w:val="Kop1"/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lastRenderedPageBreak/>
        <w:t>User Stories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566"/>
        <w:gridCol w:w="1414"/>
        <w:gridCol w:w="3402"/>
        <w:gridCol w:w="3246"/>
        <w:gridCol w:w="1000"/>
      </w:tblGrid>
      <w:tr w:rsidR="00287A6F" w14:paraId="44A30958" w14:textId="77777777" w:rsidTr="00287A6F">
        <w:tc>
          <w:tcPr>
            <w:tcW w:w="566" w:type="dxa"/>
            <w:shd w:val="clear" w:color="auto" w:fill="5B9BD5" w:themeFill="accent1"/>
          </w:tcPr>
          <w:p w14:paraId="59FF5CAB" w14:textId="022AE30A" w:rsidR="00287A6F" w:rsidRPr="00D572BF" w:rsidRDefault="00287A6F" w:rsidP="00287A6F">
            <w:pPr>
              <w:rPr>
                <w:rFonts w:ascii="Calibri Light" w:hAnsi="Calibri Light" w:cs="Calibri Light"/>
                <w:color w:val="E7E6E6" w:themeColor="background2"/>
                <w:sz w:val="20"/>
                <w:szCs w:val="20"/>
                <w:lang w:val="nl-NL"/>
              </w:rPr>
            </w:pPr>
            <w:r w:rsidRPr="00D572BF">
              <w:rPr>
                <w:rFonts w:ascii="Calibri Light" w:hAnsi="Calibri Light" w:cs="Calibri Light"/>
                <w:color w:val="E7E6E6" w:themeColor="background2"/>
                <w:sz w:val="20"/>
                <w:szCs w:val="20"/>
                <w:lang w:val="nl-NL"/>
              </w:rPr>
              <w:t>US#</w:t>
            </w:r>
          </w:p>
        </w:tc>
        <w:tc>
          <w:tcPr>
            <w:tcW w:w="1414" w:type="dxa"/>
            <w:shd w:val="clear" w:color="auto" w:fill="5B9BD5" w:themeFill="accent1"/>
          </w:tcPr>
          <w:p w14:paraId="3492E85C" w14:textId="52ACEA8D" w:rsidR="00287A6F" w:rsidRPr="00287A6F" w:rsidRDefault="00287A6F" w:rsidP="00287A6F">
            <w:pPr>
              <w:rPr>
                <w:rFonts w:ascii="Calibri Light" w:hAnsi="Calibri Light" w:cs="Calibri Light"/>
                <w:color w:val="E7E6E6" w:themeColor="background2"/>
                <w:lang w:val="nl-NL"/>
              </w:rPr>
            </w:pPr>
            <w:proofErr w:type="gramStart"/>
            <w:r>
              <w:rPr>
                <w:rFonts w:ascii="Calibri Light" w:hAnsi="Calibri Light" w:cs="Calibri Light"/>
                <w:color w:val="E7E6E6" w:themeColor="background2"/>
                <w:lang w:val="nl-NL"/>
              </w:rPr>
              <w:t>Als..</w:t>
            </w:r>
            <w:proofErr w:type="gramEnd"/>
          </w:p>
        </w:tc>
        <w:tc>
          <w:tcPr>
            <w:tcW w:w="3402" w:type="dxa"/>
            <w:shd w:val="clear" w:color="auto" w:fill="5B9BD5" w:themeFill="accent1"/>
          </w:tcPr>
          <w:p w14:paraId="02E8DBE8" w14:textId="25E921C8" w:rsidR="00287A6F" w:rsidRPr="00287A6F" w:rsidRDefault="00287A6F" w:rsidP="00287A6F">
            <w:pPr>
              <w:rPr>
                <w:rFonts w:ascii="Calibri Light" w:hAnsi="Calibri Light" w:cs="Calibri Light"/>
                <w:color w:val="E7E6E6" w:themeColor="background2"/>
                <w:lang w:val="nl-NL"/>
              </w:rPr>
            </w:pPr>
            <w:r w:rsidRPr="00287A6F">
              <w:rPr>
                <w:rFonts w:ascii="Calibri Light" w:hAnsi="Calibri Light" w:cs="Calibri Light"/>
                <w:color w:val="E7E6E6" w:themeColor="background2"/>
                <w:lang w:val="nl-NL"/>
              </w:rPr>
              <w:t>Wil</w:t>
            </w:r>
            <w:r>
              <w:rPr>
                <w:rFonts w:ascii="Calibri Light" w:hAnsi="Calibri Light" w:cs="Calibri Light"/>
                <w:color w:val="E7E6E6" w:themeColor="background2"/>
                <w:lang w:val="nl-NL"/>
              </w:rPr>
              <w:t xml:space="preserve"> </w:t>
            </w:r>
            <w:proofErr w:type="gramStart"/>
            <w:r>
              <w:rPr>
                <w:rFonts w:ascii="Calibri Light" w:hAnsi="Calibri Light" w:cs="Calibri Light"/>
                <w:color w:val="E7E6E6" w:themeColor="background2"/>
                <w:lang w:val="nl-NL"/>
              </w:rPr>
              <w:t>ik..</w:t>
            </w:r>
            <w:proofErr w:type="gramEnd"/>
          </w:p>
        </w:tc>
        <w:tc>
          <w:tcPr>
            <w:tcW w:w="3246" w:type="dxa"/>
            <w:shd w:val="clear" w:color="auto" w:fill="5B9BD5" w:themeFill="accent1"/>
          </w:tcPr>
          <w:p w14:paraId="3A48F586" w14:textId="69D104EA" w:rsidR="00287A6F" w:rsidRPr="00287A6F" w:rsidRDefault="00287A6F" w:rsidP="00287A6F">
            <w:pPr>
              <w:rPr>
                <w:rFonts w:ascii="Calibri Light" w:hAnsi="Calibri Light" w:cs="Calibri Light"/>
                <w:color w:val="E7E6E6" w:themeColor="background2"/>
                <w:lang w:val="nl-NL"/>
              </w:rPr>
            </w:pPr>
            <w:r>
              <w:rPr>
                <w:rFonts w:ascii="Calibri Light" w:hAnsi="Calibri Light" w:cs="Calibri Light"/>
                <w:color w:val="E7E6E6" w:themeColor="background2"/>
                <w:lang w:val="nl-NL"/>
              </w:rPr>
              <w:t>Zodat</w:t>
            </w:r>
            <w:r w:rsidR="00A5276D">
              <w:rPr>
                <w:rFonts w:ascii="Calibri Light" w:hAnsi="Calibri Light" w:cs="Calibri Light"/>
                <w:color w:val="E7E6E6" w:themeColor="background2"/>
                <w:lang w:val="nl-NL"/>
              </w:rPr>
              <w:t>/</w:t>
            </w:r>
            <w:proofErr w:type="gramStart"/>
            <w:r w:rsidR="00A5276D">
              <w:rPr>
                <w:rFonts w:ascii="Calibri Light" w:hAnsi="Calibri Light" w:cs="Calibri Light"/>
                <w:color w:val="E7E6E6" w:themeColor="background2"/>
                <w:lang w:val="nl-NL"/>
              </w:rPr>
              <w:t>Want</w:t>
            </w:r>
            <w:r>
              <w:rPr>
                <w:rFonts w:ascii="Calibri Light" w:hAnsi="Calibri Light" w:cs="Calibri Light"/>
                <w:color w:val="E7E6E6" w:themeColor="background2"/>
                <w:lang w:val="nl-NL"/>
              </w:rPr>
              <w:t>..</w:t>
            </w:r>
            <w:proofErr w:type="gramEnd"/>
          </w:p>
        </w:tc>
        <w:tc>
          <w:tcPr>
            <w:tcW w:w="1000" w:type="dxa"/>
            <w:shd w:val="clear" w:color="auto" w:fill="5B9BD5" w:themeFill="accent1"/>
          </w:tcPr>
          <w:p w14:paraId="1BFFEFE6" w14:textId="18C3555E" w:rsidR="00287A6F" w:rsidRPr="00287A6F" w:rsidRDefault="00287A6F" w:rsidP="00287A6F">
            <w:pPr>
              <w:rPr>
                <w:rFonts w:ascii="Calibri Light" w:hAnsi="Calibri Light" w:cs="Calibri Light"/>
                <w:color w:val="E7E6E6" w:themeColor="background2"/>
                <w:lang w:val="nl-NL"/>
              </w:rPr>
            </w:pPr>
            <w:r w:rsidRPr="00287A6F">
              <w:rPr>
                <w:rFonts w:ascii="Calibri Light" w:hAnsi="Calibri Light" w:cs="Calibri Light"/>
                <w:color w:val="E7E6E6" w:themeColor="background2"/>
                <w:lang w:val="nl-NL"/>
              </w:rPr>
              <w:t xml:space="preserve">Prioriteit </w:t>
            </w:r>
            <w:r w:rsidRPr="00287A6F">
              <w:rPr>
                <w:rFonts w:ascii="Calibri Light" w:hAnsi="Calibri Light" w:cs="Calibri Light"/>
                <w:color w:val="E7E6E6" w:themeColor="background2"/>
                <w:sz w:val="18"/>
                <w:szCs w:val="18"/>
                <w:lang w:val="nl-NL"/>
              </w:rPr>
              <w:t>(</w:t>
            </w:r>
            <w:proofErr w:type="spellStart"/>
            <w:r w:rsidRPr="00287A6F">
              <w:rPr>
                <w:rFonts w:ascii="Calibri Light" w:hAnsi="Calibri Light" w:cs="Calibri Light"/>
                <w:color w:val="E7E6E6" w:themeColor="background2"/>
                <w:sz w:val="18"/>
                <w:szCs w:val="18"/>
                <w:lang w:val="nl-NL"/>
              </w:rPr>
              <w:t>MoSCoW</w:t>
            </w:r>
            <w:proofErr w:type="spellEnd"/>
            <w:r w:rsidRPr="00287A6F">
              <w:rPr>
                <w:rFonts w:ascii="Calibri Light" w:hAnsi="Calibri Light" w:cs="Calibri Light"/>
                <w:color w:val="E7E6E6" w:themeColor="background2"/>
                <w:sz w:val="18"/>
                <w:szCs w:val="18"/>
                <w:lang w:val="nl-NL"/>
              </w:rPr>
              <w:t>)</w:t>
            </w:r>
          </w:p>
        </w:tc>
      </w:tr>
      <w:tr w:rsidR="00D572BF" w14:paraId="3F10652D" w14:textId="77777777" w:rsidTr="00287A6F">
        <w:tc>
          <w:tcPr>
            <w:tcW w:w="566" w:type="dxa"/>
          </w:tcPr>
          <w:p w14:paraId="52C4E276" w14:textId="390EBF17" w:rsidR="00D572BF" w:rsidRPr="00287A6F" w:rsidRDefault="00605143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1</w:t>
            </w:r>
          </w:p>
        </w:tc>
        <w:tc>
          <w:tcPr>
            <w:tcW w:w="1414" w:type="dxa"/>
          </w:tcPr>
          <w:p w14:paraId="66309B5C" w14:textId="72554596" w:rsidR="00D572BF" w:rsidRPr="00287A6F" w:rsidRDefault="00D572BF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</w:tcPr>
          <w:p w14:paraId="71C51819" w14:textId="5B9485D3" w:rsidR="00D572BF" w:rsidRDefault="00D572BF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Cocktails kunnen weergeven met de informatie ervan.</w:t>
            </w:r>
          </w:p>
        </w:tc>
        <w:tc>
          <w:tcPr>
            <w:tcW w:w="3246" w:type="dxa"/>
          </w:tcPr>
          <w:p w14:paraId="313A64B4" w14:textId="03682F6D" w:rsidR="00D572BF" w:rsidRDefault="00D572BF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Ik de informatie van </w:t>
            </w:r>
            <w:proofErr w:type="gramStart"/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de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</w:t>
            </w:r>
            <w:proofErr w:type="gramEnd"/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kan weergeven</w:t>
            </w:r>
            <w:r w:rsidR="001D02DE">
              <w:rPr>
                <w:rFonts w:ascii="Calibri Light" w:hAnsi="Calibri Light" w:cs="Calibri Light"/>
                <w:sz w:val="20"/>
                <w:szCs w:val="20"/>
                <w:lang w:val="nl-NL"/>
              </w:rPr>
              <w:t>.</w:t>
            </w:r>
          </w:p>
        </w:tc>
        <w:tc>
          <w:tcPr>
            <w:tcW w:w="1000" w:type="dxa"/>
          </w:tcPr>
          <w:p w14:paraId="28361D57" w14:textId="4C5B7B6F" w:rsidR="00D572BF" w:rsidRDefault="00D572BF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M</w:t>
            </w:r>
          </w:p>
        </w:tc>
      </w:tr>
      <w:tr w:rsidR="00287A6F" w14:paraId="4189AE5A" w14:textId="77777777" w:rsidTr="00605143">
        <w:tc>
          <w:tcPr>
            <w:tcW w:w="566" w:type="dxa"/>
            <w:shd w:val="clear" w:color="auto" w:fill="BDD6EE" w:themeFill="accent1" w:themeFillTint="66"/>
          </w:tcPr>
          <w:p w14:paraId="3DAA570D" w14:textId="24626B91" w:rsidR="00287A6F" w:rsidRPr="00287A6F" w:rsidRDefault="00605143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2</w:t>
            </w:r>
          </w:p>
        </w:tc>
        <w:tc>
          <w:tcPr>
            <w:tcW w:w="1414" w:type="dxa"/>
            <w:shd w:val="clear" w:color="auto" w:fill="BDD6EE" w:themeFill="accent1" w:themeFillTint="66"/>
          </w:tcPr>
          <w:p w14:paraId="4ADA5EA5" w14:textId="1398F290" w:rsidR="00287A6F" w:rsidRPr="00287A6F" w:rsidRDefault="00287A6F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366DC060" w14:textId="0DEDD630" w:rsidR="00287A6F" w:rsidRPr="00287A6F" w:rsidRDefault="00872B29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Cocktails kunnen zoeken op basis van de naam.</w:t>
            </w:r>
          </w:p>
        </w:tc>
        <w:tc>
          <w:tcPr>
            <w:tcW w:w="3246" w:type="dxa"/>
            <w:shd w:val="clear" w:color="auto" w:fill="BDD6EE" w:themeFill="accent1" w:themeFillTint="66"/>
          </w:tcPr>
          <w:p w14:paraId="2B79F3F3" w14:textId="6D26EE6D" w:rsidR="00287A6F" w:rsidRPr="00287A6F" w:rsidRDefault="00872B29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Ik de informatie van </w:t>
            </w:r>
            <w:proofErr w:type="gramStart"/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de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</w:t>
            </w:r>
            <w:proofErr w:type="gramEnd"/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kan </w:t>
            </w:r>
            <w:r w:rsidR="00D572BF">
              <w:rPr>
                <w:rFonts w:ascii="Calibri Light" w:hAnsi="Calibri Light" w:cs="Calibri Light"/>
                <w:sz w:val="20"/>
                <w:szCs w:val="20"/>
                <w:lang w:val="nl-NL"/>
              </w:rPr>
              <w:t>opzoeken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.</w:t>
            </w:r>
          </w:p>
        </w:tc>
        <w:tc>
          <w:tcPr>
            <w:tcW w:w="1000" w:type="dxa"/>
            <w:shd w:val="clear" w:color="auto" w:fill="BDD6EE" w:themeFill="accent1" w:themeFillTint="66"/>
          </w:tcPr>
          <w:p w14:paraId="0090794A" w14:textId="1C6FBFDC" w:rsidR="00287A6F" w:rsidRPr="00287A6F" w:rsidRDefault="00872B29" w:rsidP="00287A6F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M</w:t>
            </w:r>
          </w:p>
        </w:tc>
      </w:tr>
      <w:tr w:rsidR="00872B29" w14:paraId="0B47CCA1" w14:textId="77777777" w:rsidTr="00287A6F">
        <w:tc>
          <w:tcPr>
            <w:tcW w:w="566" w:type="dxa"/>
          </w:tcPr>
          <w:p w14:paraId="59F27B73" w14:textId="44F7F5C2" w:rsidR="00872B29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3</w:t>
            </w:r>
          </w:p>
        </w:tc>
        <w:tc>
          <w:tcPr>
            <w:tcW w:w="1414" w:type="dxa"/>
          </w:tcPr>
          <w:p w14:paraId="4676DE64" w14:textId="7A958A9D" w:rsidR="00872B29" w:rsidRPr="00287A6F" w:rsidRDefault="00872B29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</w:tcPr>
          <w:p w14:paraId="593E8695" w14:textId="45712185" w:rsidR="00872B29" w:rsidRPr="00287A6F" w:rsidRDefault="00872B29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Cocktails kunnen zoeken op basis van ingrediënten.</w:t>
            </w:r>
          </w:p>
        </w:tc>
        <w:tc>
          <w:tcPr>
            <w:tcW w:w="3246" w:type="dxa"/>
          </w:tcPr>
          <w:p w14:paraId="4EBDDD51" w14:textId="59138D85" w:rsidR="00872B29" w:rsidRPr="00287A6F" w:rsidRDefault="00872B29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Ik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kan zoeken met de ingrediënten die ik op voorraad heb.</w:t>
            </w:r>
          </w:p>
        </w:tc>
        <w:tc>
          <w:tcPr>
            <w:tcW w:w="1000" w:type="dxa"/>
          </w:tcPr>
          <w:p w14:paraId="64E04870" w14:textId="4246396B" w:rsidR="00872B29" w:rsidRPr="00287A6F" w:rsidRDefault="00D572BF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M</w:t>
            </w:r>
          </w:p>
        </w:tc>
      </w:tr>
      <w:tr w:rsidR="00872B29" w14:paraId="5CCB83C1" w14:textId="77777777" w:rsidTr="00605143">
        <w:tc>
          <w:tcPr>
            <w:tcW w:w="566" w:type="dxa"/>
            <w:shd w:val="clear" w:color="auto" w:fill="BDD6EE" w:themeFill="accent1" w:themeFillTint="66"/>
          </w:tcPr>
          <w:p w14:paraId="5C81EB18" w14:textId="35A0FA71" w:rsidR="00872B29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4</w:t>
            </w:r>
          </w:p>
        </w:tc>
        <w:tc>
          <w:tcPr>
            <w:tcW w:w="1414" w:type="dxa"/>
            <w:shd w:val="clear" w:color="auto" w:fill="BDD6EE" w:themeFill="accent1" w:themeFillTint="66"/>
          </w:tcPr>
          <w:p w14:paraId="7F24D0CE" w14:textId="55F39A7A" w:rsidR="00872B29" w:rsidRPr="00287A6F" w:rsidRDefault="00872B29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426B6DEA" w14:textId="5D3DE5D4" w:rsidR="00872B29" w:rsidRPr="00287A6F" w:rsidRDefault="00D572BF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Informatie van ingrediënten vinden.</w:t>
            </w:r>
          </w:p>
        </w:tc>
        <w:tc>
          <w:tcPr>
            <w:tcW w:w="3246" w:type="dxa"/>
            <w:shd w:val="clear" w:color="auto" w:fill="BDD6EE" w:themeFill="accent1" w:themeFillTint="66"/>
          </w:tcPr>
          <w:p w14:paraId="2E64863F" w14:textId="7579FC8B" w:rsidR="00872B29" w:rsidRPr="00287A6F" w:rsidRDefault="00D572BF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Ik de informatie kan weergeven van de ingrediënten</w:t>
            </w:r>
            <w:r w:rsidR="001D02DE">
              <w:rPr>
                <w:rFonts w:ascii="Calibri Light" w:hAnsi="Calibri Light" w:cs="Calibri Light"/>
                <w:sz w:val="20"/>
                <w:szCs w:val="20"/>
                <w:lang w:val="nl-NL"/>
              </w:rPr>
              <w:t>.</w:t>
            </w:r>
          </w:p>
        </w:tc>
        <w:tc>
          <w:tcPr>
            <w:tcW w:w="1000" w:type="dxa"/>
            <w:shd w:val="clear" w:color="auto" w:fill="BDD6EE" w:themeFill="accent1" w:themeFillTint="66"/>
          </w:tcPr>
          <w:p w14:paraId="617EE95D" w14:textId="6E1A0E0B" w:rsidR="00872B29" w:rsidRPr="00287A6F" w:rsidRDefault="00D572BF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M</w:t>
            </w:r>
          </w:p>
        </w:tc>
      </w:tr>
      <w:tr w:rsidR="00872B29" w14:paraId="138E816E" w14:textId="77777777" w:rsidTr="00287A6F">
        <w:tc>
          <w:tcPr>
            <w:tcW w:w="566" w:type="dxa"/>
          </w:tcPr>
          <w:p w14:paraId="068A5D55" w14:textId="58B884BE" w:rsidR="00872B29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5</w:t>
            </w:r>
          </w:p>
        </w:tc>
        <w:tc>
          <w:tcPr>
            <w:tcW w:w="1414" w:type="dxa"/>
          </w:tcPr>
          <w:p w14:paraId="052B2DAB" w14:textId="7D7A1475" w:rsidR="00872B29" w:rsidRPr="00287A6F" w:rsidRDefault="00872B29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</w:tcPr>
          <w:p w14:paraId="6483BDE7" w14:textId="6599F326" w:rsidR="00872B29" w:rsidRPr="00287A6F" w:rsidRDefault="00D572BF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Zien welke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de opgezochte ingrediënt bevat.</w:t>
            </w:r>
          </w:p>
        </w:tc>
        <w:tc>
          <w:tcPr>
            <w:tcW w:w="3246" w:type="dxa"/>
          </w:tcPr>
          <w:p w14:paraId="2D193D62" w14:textId="7223180D" w:rsidR="00872B29" w:rsidRPr="00287A6F" w:rsidRDefault="001D02DE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Ik bij voorkeur op andere manieren kan zoeken naar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.</w:t>
            </w:r>
          </w:p>
        </w:tc>
        <w:tc>
          <w:tcPr>
            <w:tcW w:w="1000" w:type="dxa"/>
          </w:tcPr>
          <w:p w14:paraId="3C5492BF" w14:textId="629E38EF" w:rsidR="00872B29" w:rsidRPr="00287A6F" w:rsidRDefault="00D572BF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S</w:t>
            </w:r>
          </w:p>
        </w:tc>
      </w:tr>
      <w:tr w:rsidR="00872B29" w14:paraId="3A8CF534" w14:textId="77777777" w:rsidTr="00605143">
        <w:tc>
          <w:tcPr>
            <w:tcW w:w="566" w:type="dxa"/>
            <w:shd w:val="clear" w:color="auto" w:fill="BDD6EE" w:themeFill="accent1" w:themeFillTint="66"/>
          </w:tcPr>
          <w:p w14:paraId="5D081CD8" w14:textId="7C623EEA" w:rsidR="00872B29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6</w:t>
            </w:r>
          </w:p>
        </w:tc>
        <w:tc>
          <w:tcPr>
            <w:tcW w:w="1414" w:type="dxa"/>
            <w:shd w:val="clear" w:color="auto" w:fill="BDD6EE" w:themeFill="accent1" w:themeFillTint="66"/>
          </w:tcPr>
          <w:p w14:paraId="1B477A0A" w14:textId="4F6FBA0C" w:rsidR="00872B29" w:rsidRPr="00287A6F" w:rsidRDefault="00872B29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202196DE" w14:textId="14FB616B" w:rsidR="00872B29" w:rsidRPr="00287A6F" w:rsidRDefault="00A9135B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Alle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en ingrediënten categoriseren. </w:t>
            </w:r>
          </w:p>
        </w:tc>
        <w:tc>
          <w:tcPr>
            <w:tcW w:w="3246" w:type="dxa"/>
            <w:shd w:val="clear" w:color="auto" w:fill="BDD6EE" w:themeFill="accent1" w:themeFillTint="66"/>
          </w:tcPr>
          <w:p w14:paraId="43A59632" w14:textId="4E3D5CBF" w:rsidR="00872B29" w:rsidRPr="00287A6F" w:rsidRDefault="00A9135B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Ik bijvoorbeeld kan zien of een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of ingrediënt alcohol bevat.</w:t>
            </w:r>
          </w:p>
        </w:tc>
        <w:tc>
          <w:tcPr>
            <w:tcW w:w="1000" w:type="dxa"/>
            <w:shd w:val="clear" w:color="auto" w:fill="BDD6EE" w:themeFill="accent1" w:themeFillTint="66"/>
          </w:tcPr>
          <w:p w14:paraId="427FC3F2" w14:textId="1DD20BCC" w:rsidR="00872B29" w:rsidRPr="00287A6F" w:rsidRDefault="00A9135B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S</w:t>
            </w:r>
          </w:p>
        </w:tc>
      </w:tr>
      <w:tr w:rsidR="00872B29" w14:paraId="41381FE4" w14:textId="77777777" w:rsidTr="00287A6F">
        <w:tc>
          <w:tcPr>
            <w:tcW w:w="566" w:type="dxa"/>
          </w:tcPr>
          <w:p w14:paraId="4CA7A102" w14:textId="122A76A9" w:rsidR="00872B29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7</w:t>
            </w:r>
          </w:p>
        </w:tc>
        <w:tc>
          <w:tcPr>
            <w:tcW w:w="1414" w:type="dxa"/>
          </w:tcPr>
          <w:p w14:paraId="55D8B0C1" w14:textId="5A9CE9C2" w:rsidR="00872B29" w:rsidRPr="00287A6F" w:rsidRDefault="00B31B32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</w:tcPr>
          <w:p w14:paraId="7501AC95" w14:textId="6EF42BC6" w:rsidR="00872B29" w:rsidRPr="00287A6F" w:rsidRDefault="00B31B32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K</w:t>
            </w:r>
            <w:r w:rsidR="00A9135B">
              <w:rPr>
                <w:rFonts w:ascii="Calibri Light" w:hAnsi="Calibri Light" w:cs="Calibri Light"/>
                <w:sz w:val="20"/>
                <w:szCs w:val="20"/>
                <w:lang w:val="nl-NL"/>
              </w:rPr>
              <w:t>unnen wisselen tussen metrisch en imperiaal.</w:t>
            </w:r>
          </w:p>
        </w:tc>
        <w:tc>
          <w:tcPr>
            <w:tcW w:w="3246" w:type="dxa"/>
          </w:tcPr>
          <w:p w14:paraId="5C46D37A" w14:textId="4EE4F0E0" w:rsidR="00872B29" w:rsidRPr="00287A6F" w:rsidRDefault="00A9135B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Stel iemand is niet bekend met metrisch</w:t>
            </w:r>
            <w:r w:rsidR="00B31B32">
              <w:rPr>
                <w:rFonts w:ascii="Calibri Light" w:hAnsi="Calibri Light" w:cs="Calibri Light"/>
                <w:sz w:val="20"/>
                <w:szCs w:val="20"/>
                <w:lang w:val="nl-NL"/>
              </w:rPr>
              <w:t>e maten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, dan kunnen ze </w:t>
            </w:r>
            <w:r w:rsidR="00B31B32">
              <w:rPr>
                <w:rFonts w:ascii="Calibri Light" w:hAnsi="Calibri Light" w:cs="Calibri Light"/>
                <w:sz w:val="20"/>
                <w:szCs w:val="20"/>
                <w:lang w:val="nl-NL"/>
              </w:rPr>
              <w:t>de maten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ook op imperiaal zetten.</w:t>
            </w:r>
          </w:p>
        </w:tc>
        <w:tc>
          <w:tcPr>
            <w:tcW w:w="1000" w:type="dxa"/>
          </w:tcPr>
          <w:p w14:paraId="242BD932" w14:textId="750E94D5" w:rsidR="00872B29" w:rsidRPr="00287A6F" w:rsidRDefault="00A9135B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S</w:t>
            </w:r>
          </w:p>
        </w:tc>
      </w:tr>
      <w:tr w:rsidR="00B31B32" w14:paraId="4A2614EE" w14:textId="77777777" w:rsidTr="00605143">
        <w:tc>
          <w:tcPr>
            <w:tcW w:w="566" w:type="dxa"/>
            <w:shd w:val="clear" w:color="auto" w:fill="BDD6EE" w:themeFill="accent1" w:themeFillTint="66"/>
          </w:tcPr>
          <w:p w14:paraId="0FAC6189" w14:textId="0216DC8F" w:rsidR="00B31B32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8</w:t>
            </w:r>
          </w:p>
        </w:tc>
        <w:tc>
          <w:tcPr>
            <w:tcW w:w="1414" w:type="dxa"/>
            <w:shd w:val="clear" w:color="auto" w:fill="BDD6EE" w:themeFill="accent1" w:themeFillTint="66"/>
          </w:tcPr>
          <w:p w14:paraId="6326873B" w14:textId="50C09FB3" w:rsidR="00B31B32" w:rsidRPr="00287A6F" w:rsidRDefault="00B31B32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581EC0B1" w14:textId="6505FC85" w:rsidR="00B31B32" w:rsidRDefault="00B31B32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Met het zoeken met ingrediënten een zoekbalk hebben.</w:t>
            </w:r>
          </w:p>
        </w:tc>
        <w:tc>
          <w:tcPr>
            <w:tcW w:w="3246" w:type="dxa"/>
            <w:shd w:val="clear" w:color="auto" w:fill="BDD6EE" w:themeFill="accent1" w:themeFillTint="66"/>
          </w:tcPr>
          <w:p w14:paraId="2ED33379" w14:textId="1B0869DD" w:rsidR="00B31B32" w:rsidRDefault="00B31B32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Ik niet door alle ingrediënten hoef te scrollen.</w:t>
            </w:r>
          </w:p>
        </w:tc>
        <w:tc>
          <w:tcPr>
            <w:tcW w:w="1000" w:type="dxa"/>
            <w:shd w:val="clear" w:color="auto" w:fill="BDD6EE" w:themeFill="accent1" w:themeFillTint="66"/>
          </w:tcPr>
          <w:p w14:paraId="776A7561" w14:textId="2CD1F9FC" w:rsidR="00B31B32" w:rsidRDefault="00B31B32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C</w:t>
            </w:r>
          </w:p>
        </w:tc>
      </w:tr>
      <w:tr w:rsidR="00A5276D" w14:paraId="6D6CA919" w14:textId="77777777" w:rsidTr="00287A6F">
        <w:tc>
          <w:tcPr>
            <w:tcW w:w="566" w:type="dxa"/>
          </w:tcPr>
          <w:p w14:paraId="18691674" w14:textId="4217FF0A" w:rsidR="00A5276D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9</w:t>
            </w:r>
          </w:p>
        </w:tc>
        <w:tc>
          <w:tcPr>
            <w:tcW w:w="1414" w:type="dxa"/>
          </w:tcPr>
          <w:p w14:paraId="128F2DB2" w14:textId="03211CD9" w:rsidR="00A5276D" w:rsidRPr="00287A6F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 w:rsidRPr="00287A6F">
              <w:rPr>
                <w:rFonts w:ascii="Calibri Light" w:hAnsi="Calibri Light" w:cs="Calibri Light"/>
                <w:sz w:val="20"/>
                <w:szCs w:val="20"/>
                <w:lang w:val="nl-NL"/>
              </w:rPr>
              <w:t>Algemene gebruiker</w:t>
            </w:r>
          </w:p>
        </w:tc>
        <w:tc>
          <w:tcPr>
            <w:tcW w:w="3402" w:type="dxa"/>
          </w:tcPr>
          <w:p w14:paraId="19D8B911" w14:textId="281DF51E" w:rsidR="00A5276D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Niet zelf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kunnen aanmaken in de database.</w:t>
            </w:r>
          </w:p>
        </w:tc>
        <w:tc>
          <w:tcPr>
            <w:tcW w:w="3246" w:type="dxa"/>
          </w:tcPr>
          <w:p w14:paraId="2A408BE2" w14:textId="68ADBEB4" w:rsidR="00A5276D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Ik heb geen behoefte aan het maken van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.</w:t>
            </w:r>
          </w:p>
        </w:tc>
        <w:tc>
          <w:tcPr>
            <w:tcW w:w="1000" w:type="dxa"/>
          </w:tcPr>
          <w:p w14:paraId="09431441" w14:textId="5408D4C1" w:rsidR="00A5276D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W</w:t>
            </w:r>
          </w:p>
        </w:tc>
      </w:tr>
      <w:tr w:rsidR="00A5276D" w14:paraId="324B6AB9" w14:textId="77777777" w:rsidTr="00605143">
        <w:tc>
          <w:tcPr>
            <w:tcW w:w="566" w:type="dxa"/>
            <w:shd w:val="clear" w:color="auto" w:fill="BDD6EE" w:themeFill="accent1" w:themeFillTint="66"/>
          </w:tcPr>
          <w:p w14:paraId="42395F74" w14:textId="6D243C73" w:rsidR="00A5276D" w:rsidRPr="00287A6F" w:rsidRDefault="00605143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10</w:t>
            </w:r>
          </w:p>
        </w:tc>
        <w:tc>
          <w:tcPr>
            <w:tcW w:w="1414" w:type="dxa"/>
            <w:shd w:val="clear" w:color="auto" w:fill="BDD6EE" w:themeFill="accent1" w:themeFillTint="66"/>
          </w:tcPr>
          <w:p w14:paraId="2E0FB132" w14:textId="783DFFC2" w:rsidR="00A5276D" w:rsidRPr="00287A6F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Applicatie beheerder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2B0D8CA7" w14:textId="1134FD57" w:rsidR="00A5276D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Cocktails importeren vanuit een API en die toevoegen in de database</w:t>
            </w:r>
          </w:p>
        </w:tc>
        <w:tc>
          <w:tcPr>
            <w:tcW w:w="3246" w:type="dxa"/>
            <w:shd w:val="clear" w:color="auto" w:fill="BDD6EE" w:themeFill="accent1" w:themeFillTint="66"/>
          </w:tcPr>
          <w:p w14:paraId="41D9B311" w14:textId="1F8019B2" w:rsidR="00A5276D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Dit is waar we alle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</w:t>
            </w:r>
            <w:r w:rsidR="007D66DF">
              <w:rPr>
                <w:rFonts w:ascii="Calibri Light" w:hAnsi="Calibri Light" w:cs="Calibri Light"/>
                <w:sz w:val="20"/>
                <w:szCs w:val="20"/>
                <w:lang w:val="nl-NL"/>
              </w:rPr>
              <w:t>en de informatie daarvan vandaan halen.</w:t>
            </w:r>
          </w:p>
        </w:tc>
        <w:tc>
          <w:tcPr>
            <w:tcW w:w="1000" w:type="dxa"/>
            <w:shd w:val="clear" w:color="auto" w:fill="BDD6EE" w:themeFill="accent1" w:themeFillTint="66"/>
          </w:tcPr>
          <w:p w14:paraId="57B76931" w14:textId="760488F6" w:rsidR="00A5276D" w:rsidRDefault="00A5276D" w:rsidP="00872B29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M</w:t>
            </w:r>
          </w:p>
        </w:tc>
      </w:tr>
      <w:tr w:rsidR="00A5276D" w14:paraId="0C8157F3" w14:textId="77777777" w:rsidTr="00287A6F">
        <w:tc>
          <w:tcPr>
            <w:tcW w:w="566" w:type="dxa"/>
          </w:tcPr>
          <w:p w14:paraId="7CD68D70" w14:textId="254D9559" w:rsidR="00A5276D" w:rsidRPr="00287A6F" w:rsidRDefault="00605143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11</w:t>
            </w:r>
          </w:p>
        </w:tc>
        <w:tc>
          <w:tcPr>
            <w:tcW w:w="1414" w:type="dxa"/>
          </w:tcPr>
          <w:p w14:paraId="4DFD0A35" w14:textId="3EA3CD89" w:rsidR="00A5276D" w:rsidRDefault="00A5276D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Applicatie beheerder</w:t>
            </w:r>
          </w:p>
        </w:tc>
        <w:tc>
          <w:tcPr>
            <w:tcW w:w="3402" w:type="dxa"/>
          </w:tcPr>
          <w:p w14:paraId="7F7D6B4B" w14:textId="469A2CE3" w:rsidR="00A5276D" w:rsidRDefault="00A5276D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Om het uur kijken of er nieuwe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zijn in de API</w:t>
            </w:r>
          </w:p>
        </w:tc>
        <w:tc>
          <w:tcPr>
            <w:tcW w:w="3246" w:type="dxa"/>
          </w:tcPr>
          <w:p w14:paraId="098A0680" w14:textId="0567F657" w:rsidR="00A5276D" w:rsidRDefault="00A5276D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We die nieuwe </w:t>
            </w:r>
            <w:r w:rsidR="00312F76">
              <w:rPr>
                <w:rFonts w:ascii="Calibri Light" w:hAnsi="Calibri Light" w:cs="Calibri Light"/>
                <w:sz w:val="20"/>
                <w:szCs w:val="20"/>
                <w:lang w:val="nl-NL"/>
              </w:rPr>
              <w:t>drankjes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in onze database kunnen zetten.</w:t>
            </w:r>
          </w:p>
        </w:tc>
        <w:tc>
          <w:tcPr>
            <w:tcW w:w="1000" w:type="dxa"/>
          </w:tcPr>
          <w:p w14:paraId="0F27FF7F" w14:textId="01F8B2E2" w:rsidR="00A5276D" w:rsidRDefault="00A5276D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S</w:t>
            </w:r>
          </w:p>
        </w:tc>
      </w:tr>
      <w:tr w:rsidR="00A5276D" w14:paraId="14DB870B" w14:textId="77777777" w:rsidTr="00605143">
        <w:tc>
          <w:tcPr>
            <w:tcW w:w="566" w:type="dxa"/>
            <w:shd w:val="clear" w:color="auto" w:fill="BDD6EE" w:themeFill="accent1" w:themeFillTint="66"/>
          </w:tcPr>
          <w:p w14:paraId="05FB3450" w14:textId="124E7A69" w:rsidR="00A5276D" w:rsidRPr="00287A6F" w:rsidRDefault="00605143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12</w:t>
            </w:r>
          </w:p>
        </w:tc>
        <w:tc>
          <w:tcPr>
            <w:tcW w:w="1414" w:type="dxa"/>
            <w:shd w:val="clear" w:color="auto" w:fill="BDD6EE" w:themeFill="accent1" w:themeFillTint="66"/>
          </w:tcPr>
          <w:p w14:paraId="111293DE" w14:textId="6EDFD23A" w:rsidR="00A5276D" w:rsidRDefault="00A5276D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Applicatie beheerder</w:t>
            </w:r>
          </w:p>
        </w:tc>
        <w:tc>
          <w:tcPr>
            <w:tcW w:w="3402" w:type="dxa"/>
            <w:shd w:val="clear" w:color="auto" w:fill="BDD6EE" w:themeFill="accent1" w:themeFillTint="66"/>
          </w:tcPr>
          <w:p w14:paraId="10BF64F9" w14:textId="5F45E1BC" w:rsidR="00A5276D" w:rsidRDefault="00A5276D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Niet werken met andere API’s</w:t>
            </w:r>
          </w:p>
        </w:tc>
        <w:tc>
          <w:tcPr>
            <w:tcW w:w="3246" w:type="dxa"/>
            <w:shd w:val="clear" w:color="auto" w:fill="BDD6EE" w:themeFill="accent1" w:themeFillTint="66"/>
          </w:tcPr>
          <w:p w14:paraId="19915636" w14:textId="7FEB6069" w:rsidR="00A5276D" w:rsidRDefault="00605143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De meeste </w:t>
            </w:r>
            <w:proofErr w:type="spellStart"/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API’s</w:t>
            </w:r>
            <w:proofErr w:type="spellEnd"/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 xml:space="preserve"> geven niet dezelfde informatie, en onze applicatie zal dat niet </w:t>
            </w:r>
            <w:r w:rsidR="00914C11">
              <w:rPr>
                <w:rFonts w:ascii="Calibri Light" w:hAnsi="Calibri Light" w:cs="Calibri Light"/>
                <w:sz w:val="20"/>
                <w:szCs w:val="20"/>
                <w:lang w:val="nl-NL"/>
              </w:rPr>
              <w:t>onderhouden</w:t>
            </w: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.</w:t>
            </w:r>
          </w:p>
        </w:tc>
        <w:tc>
          <w:tcPr>
            <w:tcW w:w="1000" w:type="dxa"/>
            <w:shd w:val="clear" w:color="auto" w:fill="BDD6EE" w:themeFill="accent1" w:themeFillTint="66"/>
          </w:tcPr>
          <w:p w14:paraId="77A52078" w14:textId="28A66B6F" w:rsidR="00A5276D" w:rsidRDefault="00605143" w:rsidP="00A5276D">
            <w:pPr>
              <w:rPr>
                <w:rFonts w:ascii="Calibri Light" w:hAnsi="Calibri Light" w:cs="Calibri Light"/>
                <w:sz w:val="20"/>
                <w:szCs w:val="20"/>
                <w:lang w:val="nl-NL"/>
              </w:rPr>
            </w:pPr>
            <w:r>
              <w:rPr>
                <w:rFonts w:ascii="Calibri Light" w:hAnsi="Calibri Light" w:cs="Calibri Light"/>
                <w:sz w:val="20"/>
                <w:szCs w:val="20"/>
                <w:lang w:val="nl-NL"/>
              </w:rPr>
              <w:t>W</w:t>
            </w:r>
          </w:p>
        </w:tc>
      </w:tr>
    </w:tbl>
    <w:p w14:paraId="1DC3944C" w14:textId="6DBEE9E0" w:rsidR="00605143" w:rsidRDefault="00605143" w:rsidP="00317524">
      <w:pPr>
        <w:rPr>
          <w:lang w:val="nl-NL"/>
        </w:rPr>
      </w:pPr>
    </w:p>
    <w:p w14:paraId="501F3AB3" w14:textId="591BB679" w:rsidR="00605143" w:rsidRDefault="00605143" w:rsidP="00317524">
      <w:pPr>
        <w:rPr>
          <w:lang w:val="nl-NL"/>
        </w:rPr>
      </w:pPr>
    </w:p>
    <w:p w14:paraId="17342ACF" w14:textId="3E283A9D" w:rsidR="00605143" w:rsidRDefault="00605143" w:rsidP="00317524">
      <w:pPr>
        <w:rPr>
          <w:lang w:val="nl-NL"/>
        </w:rPr>
      </w:pPr>
    </w:p>
    <w:p w14:paraId="285D6B02" w14:textId="761294AF" w:rsidR="00605143" w:rsidRDefault="00605143" w:rsidP="00317524">
      <w:pPr>
        <w:rPr>
          <w:lang w:val="nl-NL"/>
        </w:rPr>
      </w:pPr>
    </w:p>
    <w:p w14:paraId="41DEE1D4" w14:textId="632CA0A2" w:rsidR="00605143" w:rsidRDefault="00605143" w:rsidP="00317524">
      <w:pPr>
        <w:rPr>
          <w:lang w:val="nl-NL"/>
        </w:rPr>
      </w:pPr>
    </w:p>
    <w:p w14:paraId="421B62EF" w14:textId="6C5DF3B8" w:rsidR="00605143" w:rsidRDefault="00605143" w:rsidP="00317524">
      <w:pPr>
        <w:rPr>
          <w:lang w:val="nl-NL"/>
        </w:rPr>
      </w:pPr>
    </w:p>
    <w:p w14:paraId="6B5BCDE8" w14:textId="513466BF" w:rsidR="00605143" w:rsidRDefault="00605143" w:rsidP="00317524">
      <w:pPr>
        <w:rPr>
          <w:lang w:val="nl-NL"/>
        </w:rPr>
      </w:pPr>
    </w:p>
    <w:p w14:paraId="625696CF" w14:textId="365259E9" w:rsidR="00605143" w:rsidRDefault="00605143" w:rsidP="00317524">
      <w:pPr>
        <w:rPr>
          <w:lang w:val="nl-NL"/>
        </w:rPr>
      </w:pPr>
    </w:p>
    <w:p w14:paraId="105007CE" w14:textId="0280AB2C" w:rsidR="00605143" w:rsidRDefault="00605143" w:rsidP="00317524">
      <w:pPr>
        <w:rPr>
          <w:lang w:val="nl-NL"/>
        </w:rPr>
      </w:pPr>
    </w:p>
    <w:p w14:paraId="1D3375DA" w14:textId="535E9705" w:rsidR="00605143" w:rsidRDefault="00605143" w:rsidP="00317524">
      <w:pPr>
        <w:rPr>
          <w:lang w:val="nl-NL"/>
        </w:rPr>
      </w:pPr>
    </w:p>
    <w:p w14:paraId="6ED48FA1" w14:textId="25454BB2" w:rsidR="00605143" w:rsidRDefault="00605143" w:rsidP="00317524">
      <w:pPr>
        <w:rPr>
          <w:lang w:val="nl-NL"/>
        </w:rPr>
      </w:pPr>
    </w:p>
    <w:p w14:paraId="6E75B458" w14:textId="62D9008E" w:rsidR="00605143" w:rsidRDefault="00605143" w:rsidP="00317524">
      <w:pPr>
        <w:rPr>
          <w:lang w:val="nl-NL"/>
        </w:rPr>
      </w:pPr>
    </w:p>
    <w:p w14:paraId="39F73668" w14:textId="4E6CC381" w:rsidR="00605143" w:rsidRDefault="00605143" w:rsidP="00317524">
      <w:pPr>
        <w:rPr>
          <w:lang w:val="nl-NL"/>
        </w:rPr>
      </w:pPr>
    </w:p>
    <w:p w14:paraId="3D950301" w14:textId="77777777" w:rsidR="00605143" w:rsidRDefault="00605143" w:rsidP="00317524">
      <w:pPr>
        <w:rPr>
          <w:lang w:val="nl-NL"/>
        </w:rPr>
      </w:pPr>
    </w:p>
    <w:p w14:paraId="34FB6552" w14:textId="200999B7" w:rsidR="007C2E42" w:rsidRPr="00674A33" w:rsidRDefault="00771988" w:rsidP="00771988">
      <w:pPr>
        <w:pStyle w:val="Kop1"/>
        <w:rPr>
          <w:rFonts w:ascii="Calibri" w:hAnsi="Calibri" w:cs="Calibri"/>
          <w:lang w:val="nl-NL"/>
        </w:rPr>
      </w:pPr>
      <w:bookmarkStart w:id="4" w:name="_Toc127790015"/>
      <w:r w:rsidRPr="00674A33">
        <w:rPr>
          <w:rFonts w:ascii="Calibri" w:hAnsi="Calibri" w:cs="Calibri"/>
          <w:lang w:val="nl-NL"/>
        </w:rPr>
        <w:lastRenderedPageBreak/>
        <w:t>B</w:t>
      </w:r>
      <w:r w:rsidR="007C2E42" w:rsidRPr="00674A33">
        <w:rPr>
          <w:rFonts w:ascii="Calibri" w:hAnsi="Calibri" w:cs="Calibri"/>
          <w:lang w:val="nl-NL"/>
        </w:rPr>
        <w:t>asis lay-out</w:t>
      </w:r>
      <w:bookmarkEnd w:id="4"/>
      <w:r w:rsidR="00570CFB" w:rsidRPr="00674A33">
        <w:rPr>
          <w:rFonts w:ascii="Calibri" w:hAnsi="Calibri" w:cs="Calibri"/>
          <w:lang w:val="nl-NL"/>
        </w:rPr>
        <w:tab/>
      </w:r>
    </w:p>
    <w:p w14:paraId="08E63AEE" w14:textId="77777777" w:rsidR="00D1162E" w:rsidRPr="00674A33" w:rsidRDefault="00D1162E" w:rsidP="00D1162E">
      <w:pPr>
        <w:rPr>
          <w:lang w:val="nl-NL"/>
        </w:rPr>
      </w:pPr>
    </w:p>
    <w:p w14:paraId="3EB52E64" w14:textId="23C98AA4" w:rsidR="007C2E42" w:rsidRPr="00674A33" w:rsidRDefault="009A3FF0" w:rsidP="007B1809">
      <w:pPr>
        <w:rPr>
          <w:rFonts w:ascii="Calibri" w:hAnsi="Calibri" w:cs="Calibri"/>
          <w:b/>
          <w:bCs/>
          <w:lang w:val="nl-NL"/>
        </w:rPr>
      </w:pPr>
      <w:r w:rsidRPr="00674A33">
        <w:rPr>
          <w:rFonts w:ascii="Calibri" w:hAnsi="Calibri" w:cs="Calibri"/>
          <w:b/>
          <w:bCs/>
          <w:lang w:val="nl-NL"/>
        </w:rPr>
        <w:t>Hoofdpagina</w:t>
      </w:r>
    </w:p>
    <w:p w14:paraId="3793F567" w14:textId="040BA213" w:rsidR="002C3930" w:rsidRPr="00674A33" w:rsidRDefault="00D1162E" w:rsidP="007B1809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noProof/>
          <w:lang w:val="nl-NL"/>
        </w:rPr>
        <w:drawing>
          <wp:inline distT="0" distB="0" distL="0" distR="0" wp14:anchorId="2B957718" wp14:editId="52D6220F">
            <wp:extent cx="2928552" cy="3706116"/>
            <wp:effectExtent l="0" t="0" r="5715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883" cy="377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7763" w14:textId="77777777" w:rsidR="00F10881" w:rsidRPr="00674A33" w:rsidRDefault="00F10881" w:rsidP="007B1809">
      <w:pPr>
        <w:rPr>
          <w:rFonts w:ascii="Calibri" w:hAnsi="Calibri" w:cs="Calibri"/>
          <w:lang w:val="nl-NL"/>
        </w:rPr>
      </w:pPr>
    </w:p>
    <w:p w14:paraId="62BAD598" w14:textId="4E42CB79" w:rsidR="009A3FF0" w:rsidRPr="00674A33" w:rsidRDefault="009A3FF0" w:rsidP="007B1809">
      <w:pPr>
        <w:rPr>
          <w:rFonts w:ascii="Calibri" w:hAnsi="Calibri" w:cs="Calibri"/>
          <w:b/>
          <w:bCs/>
          <w:lang w:val="nl-NL"/>
        </w:rPr>
      </w:pPr>
      <w:r w:rsidRPr="00674A33">
        <w:rPr>
          <w:rFonts w:ascii="Calibri" w:hAnsi="Calibri" w:cs="Calibri"/>
          <w:b/>
          <w:bCs/>
          <w:lang w:val="nl-NL"/>
        </w:rPr>
        <w:t xml:space="preserve">Ingrediënten selecteren om te zoeken naar </w:t>
      </w:r>
      <w:r w:rsidR="00312F76">
        <w:rPr>
          <w:rFonts w:ascii="Calibri" w:hAnsi="Calibri" w:cs="Calibri"/>
          <w:b/>
          <w:bCs/>
          <w:lang w:val="nl-NL"/>
        </w:rPr>
        <w:t>drankjes</w:t>
      </w:r>
    </w:p>
    <w:p w14:paraId="2E48F34E" w14:textId="56A78947" w:rsidR="001237DB" w:rsidRPr="00674A33" w:rsidRDefault="00D1162E" w:rsidP="007B1809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noProof/>
          <w:lang w:val="nl-NL"/>
        </w:rPr>
        <w:drawing>
          <wp:inline distT="0" distB="0" distL="0" distR="0" wp14:anchorId="668401D1" wp14:editId="0A581377">
            <wp:extent cx="2927975" cy="2780030"/>
            <wp:effectExtent l="0" t="0" r="6350" b="127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503" cy="285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3E49" w14:textId="5F445A06" w:rsidR="00D1162E" w:rsidRPr="00674A33" w:rsidRDefault="00D1162E" w:rsidP="007B1809">
      <w:pPr>
        <w:rPr>
          <w:rFonts w:ascii="Calibri" w:hAnsi="Calibri" w:cs="Calibri"/>
          <w:lang w:val="nl-NL"/>
        </w:rPr>
      </w:pPr>
    </w:p>
    <w:p w14:paraId="5C3E7A69" w14:textId="63EAED00" w:rsidR="00D1162E" w:rsidRPr="00674A33" w:rsidRDefault="00D1162E" w:rsidP="007B1809">
      <w:pPr>
        <w:rPr>
          <w:rFonts w:ascii="Calibri" w:hAnsi="Calibri" w:cs="Calibri"/>
          <w:lang w:val="nl-NL"/>
        </w:rPr>
      </w:pPr>
    </w:p>
    <w:p w14:paraId="7C3D4C08" w14:textId="77777777" w:rsidR="00D1162E" w:rsidRPr="00674A33" w:rsidRDefault="00D1162E" w:rsidP="007B1809">
      <w:pPr>
        <w:rPr>
          <w:rFonts w:ascii="Calibri" w:hAnsi="Calibri" w:cs="Calibri"/>
          <w:lang w:val="nl-NL"/>
        </w:rPr>
      </w:pPr>
    </w:p>
    <w:p w14:paraId="4B488B31" w14:textId="47A2B149" w:rsidR="001237DB" w:rsidRPr="00674A33" w:rsidRDefault="009A3FF0" w:rsidP="007B1809">
      <w:pPr>
        <w:rPr>
          <w:rFonts w:ascii="Calibri" w:hAnsi="Calibri" w:cs="Calibri"/>
          <w:b/>
          <w:bCs/>
          <w:lang w:val="nl-NL"/>
        </w:rPr>
      </w:pPr>
      <w:r w:rsidRPr="00674A33">
        <w:rPr>
          <w:rFonts w:ascii="Calibri" w:hAnsi="Calibri" w:cs="Calibri"/>
          <w:b/>
          <w:bCs/>
          <w:lang w:val="nl-NL"/>
        </w:rPr>
        <w:lastRenderedPageBreak/>
        <w:t xml:space="preserve">Gezochte </w:t>
      </w:r>
      <w:r w:rsidR="00312F76">
        <w:rPr>
          <w:rFonts w:ascii="Calibri" w:hAnsi="Calibri" w:cs="Calibri"/>
          <w:b/>
          <w:bCs/>
          <w:lang w:val="nl-NL"/>
        </w:rPr>
        <w:t>drankjes</w:t>
      </w:r>
      <w:r w:rsidRPr="00674A33">
        <w:rPr>
          <w:rFonts w:ascii="Calibri" w:hAnsi="Calibri" w:cs="Calibri"/>
          <w:b/>
          <w:bCs/>
          <w:lang w:val="nl-NL"/>
        </w:rPr>
        <w:t xml:space="preserve"> tonen pagina</w:t>
      </w:r>
    </w:p>
    <w:p w14:paraId="542AE2C9" w14:textId="62D1EB8D" w:rsidR="005F7CFF" w:rsidRPr="00674A33" w:rsidRDefault="00D1162E" w:rsidP="007B1809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noProof/>
          <w:lang w:val="nl-NL"/>
        </w:rPr>
        <w:drawing>
          <wp:inline distT="0" distB="0" distL="0" distR="0" wp14:anchorId="5F4020EE" wp14:editId="7ACB16E8">
            <wp:extent cx="3214697" cy="3824416"/>
            <wp:effectExtent l="0" t="0" r="0" b="0"/>
            <wp:docPr id="13" name="Afbeelding 1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 descr="Afbeelding met tekst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861" cy="383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67137" w14:textId="77777777" w:rsidR="00F10881" w:rsidRPr="00674A33" w:rsidRDefault="00F10881" w:rsidP="007B1809">
      <w:pPr>
        <w:rPr>
          <w:rFonts w:ascii="Calibri" w:hAnsi="Calibri" w:cs="Calibri"/>
          <w:lang w:val="nl-NL"/>
        </w:rPr>
      </w:pPr>
    </w:p>
    <w:p w14:paraId="594381CE" w14:textId="50D9F0BE" w:rsidR="001237DB" w:rsidRPr="00674A33" w:rsidRDefault="001237DB" w:rsidP="007B1809">
      <w:pPr>
        <w:rPr>
          <w:rFonts w:ascii="Calibri" w:hAnsi="Calibri" w:cs="Calibri"/>
          <w:b/>
          <w:bCs/>
          <w:lang w:val="nl-NL"/>
        </w:rPr>
      </w:pPr>
      <w:r w:rsidRPr="00674A33">
        <w:rPr>
          <w:rFonts w:ascii="Calibri" w:hAnsi="Calibri" w:cs="Calibri"/>
          <w:b/>
          <w:bCs/>
          <w:lang w:val="nl-NL"/>
        </w:rPr>
        <w:t>Cocktail weergeven</w:t>
      </w:r>
    </w:p>
    <w:p w14:paraId="1ABEF38B" w14:textId="6FD8CA6B" w:rsidR="001237DB" w:rsidRPr="00674A33" w:rsidRDefault="00F10881" w:rsidP="007B1809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noProof/>
          <w:lang w:val="nl-NL"/>
        </w:rPr>
        <w:drawing>
          <wp:inline distT="0" distB="0" distL="0" distR="0" wp14:anchorId="04F234E9" wp14:editId="75343B6D">
            <wp:extent cx="3227508" cy="3268363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254" cy="3293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5498" w14:textId="459C77E7" w:rsidR="00F10881" w:rsidRPr="00674A33" w:rsidRDefault="00F10881" w:rsidP="007B1809">
      <w:pPr>
        <w:rPr>
          <w:rFonts w:ascii="Calibri" w:hAnsi="Calibri" w:cs="Calibri"/>
          <w:lang w:val="nl-NL"/>
        </w:rPr>
      </w:pPr>
    </w:p>
    <w:p w14:paraId="69BBD90A" w14:textId="77777777" w:rsidR="00F10881" w:rsidRPr="00674A33" w:rsidRDefault="00F10881" w:rsidP="007B1809">
      <w:pPr>
        <w:rPr>
          <w:rFonts w:ascii="Calibri" w:hAnsi="Calibri" w:cs="Calibri"/>
          <w:lang w:val="nl-NL"/>
        </w:rPr>
      </w:pPr>
    </w:p>
    <w:p w14:paraId="2C7383EC" w14:textId="7532277C" w:rsidR="001237DB" w:rsidRPr="00674A33" w:rsidRDefault="001237DB" w:rsidP="007B1809">
      <w:pPr>
        <w:rPr>
          <w:rFonts w:ascii="Calibri" w:hAnsi="Calibri" w:cs="Calibri"/>
          <w:b/>
          <w:bCs/>
          <w:lang w:val="nl-NL"/>
        </w:rPr>
      </w:pPr>
      <w:r w:rsidRPr="00674A33">
        <w:rPr>
          <w:rFonts w:ascii="Calibri" w:hAnsi="Calibri" w:cs="Calibri"/>
          <w:b/>
          <w:bCs/>
          <w:lang w:val="nl-NL"/>
        </w:rPr>
        <w:lastRenderedPageBreak/>
        <w:t>Ingrediënt weergeven</w:t>
      </w:r>
    </w:p>
    <w:p w14:paraId="12AD377B" w14:textId="7B7CF342" w:rsidR="00B50DCB" w:rsidRPr="00674A33" w:rsidRDefault="00F10881" w:rsidP="007B1809">
      <w:pPr>
        <w:rPr>
          <w:rFonts w:ascii="Calibri" w:hAnsi="Calibri" w:cs="Calibri"/>
          <w:b/>
          <w:bCs/>
          <w:lang w:val="nl-NL"/>
        </w:rPr>
      </w:pPr>
      <w:r w:rsidRPr="00674A33">
        <w:rPr>
          <w:rFonts w:ascii="Calibri" w:hAnsi="Calibri" w:cs="Calibri"/>
          <w:b/>
          <w:bCs/>
          <w:noProof/>
          <w:lang w:val="nl-NL"/>
        </w:rPr>
        <w:drawing>
          <wp:inline distT="0" distB="0" distL="0" distR="0" wp14:anchorId="038D37C5" wp14:editId="3297C920">
            <wp:extent cx="3110433" cy="2953265"/>
            <wp:effectExtent l="0" t="0" r="1270" b="6350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fbeelding 1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424" cy="296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85A5" w14:textId="77777777" w:rsidR="00095EB8" w:rsidRPr="00674A33" w:rsidRDefault="00095EB8" w:rsidP="007B1809">
      <w:pPr>
        <w:rPr>
          <w:rFonts w:ascii="Calibri" w:hAnsi="Calibri" w:cs="Calibri"/>
          <w:b/>
          <w:bCs/>
          <w:lang w:val="nl-NL"/>
        </w:rPr>
      </w:pPr>
    </w:p>
    <w:p w14:paraId="25908510" w14:textId="7D5BF7E4" w:rsidR="00C540FC" w:rsidRPr="00A7349F" w:rsidRDefault="003A597D" w:rsidP="00A7349F">
      <w:pPr>
        <w:pStyle w:val="Kop1"/>
        <w:spacing w:line="360" w:lineRule="auto"/>
        <w:rPr>
          <w:rFonts w:ascii="Calibri" w:hAnsi="Calibri" w:cs="Calibri"/>
          <w:lang w:val="nl-NL"/>
        </w:rPr>
      </w:pPr>
      <w:bookmarkStart w:id="5" w:name="_Toc127790016"/>
      <w:r w:rsidRPr="00674A33">
        <w:rPr>
          <w:rFonts w:ascii="Calibri" w:hAnsi="Calibri" w:cs="Calibri"/>
          <w:lang w:val="nl-NL"/>
        </w:rPr>
        <w:t>Nav</w:t>
      </w:r>
      <w:r w:rsidR="00CB3526" w:rsidRPr="00674A33">
        <w:rPr>
          <w:rFonts w:ascii="Calibri" w:hAnsi="Calibri" w:cs="Calibri"/>
          <w:lang w:val="nl-NL"/>
        </w:rPr>
        <w:t>igatiestructuur</w:t>
      </w:r>
      <w:bookmarkEnd w:id="5"/>
    </w:p>
    <w:p w14:paraId="198F5C4E" w14:textId="2CF61A53" w:rsidR="00EF6395" w:rsidRDefault="00FA69A7" w:rsidP="00973940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noProof/>
          <w:lang w:val="nl-NL"/>
        </w:rPr>
        <w:drawing>
          <wp:inline distT="0" distB="0" distL="0" distR="0" wp14:anchorId="01EF69F7" wp14:editId="37D5E35B">
            <wp:extent cx="3627983" cy="2969846"/>
            <wp:effectExtent l="0" t="0" r="4445" b="254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395" cy="298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A4D6" w14:textId="77777777" w:rsidR="009737C3" w:rsidRPr="00674A33" w:rsidRDefault="009737C3" w:rsidP="00973940">
      <w:pPr>
        <w:rPr>
          <w:rFonts w:ascii="Calibri" w:hAnsi="Calibri" w:cs="Calibri"/>
          <w:lang w:val="nl-NL"/>
        </w:rPr>
      </w:pPr>
    </w:p>
    <w:p w14:paraId="464F432C" w14:textId="77777777" w:rsidR="00CB3526" w:rsidRPr="00674A33" w:rsidRDefault="00CB3526" w:rsidP="00CB3526">
      <w:pPr>
        <w:pStyle w:val="Kop1"/>
        <w:rPr>
          <w:rFonts w:ascii="Calibri" w:hAnsi="Calibri" w:cs="Calibri"/>
          <w:lang w:val="nl-NL"/>
        </w:rPr>
      </w:pPr>
      <w:bookmarkStart w:id="6" w:name="_Toc127790017"/>
      <w:r w:rsidRPr="00674A33">
        <w:rPr>
          <w:rFonts w:ascii="Calibri" w:hAnsi="Calibri" w:cs="Calibri"/>
          <w:lang w:val="nl-NL"/>
        </w:rPr>
        <w:t>Uitvoerontwerp</w:t>
      </w:r>
      <w:bookmarkEnd w:id="6"/>
    </w:p>
    <w:p w14:paraId="69D0CFF0" w14:textId="219106A7" w:rsidR="0057781A" w:rsidRPr="00674A33" w:rsidRDefault="00714E08" w:rsidP="0061284D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>De font</w:t>
      </w:r>
      <w:r w:rsidR="00EF2728" w:rsidRPr="00674A33">
        <w:rPr>
          <w:rFonts w:ascii="Calibri" w:hAnsi="Calibri" w:cs="Calibri"/>
          <w:lang w:val="nl-NL"/>
        </w:rPr>
        <w:t>,</w:t>
      </w:r>
      <w:r w:rsidRPr="00674A33">
        <w:rPr>
          <w:rFonts w:ascii="Calibri" w:hAnsi="Calibri" w:cs="Calibri"/>
          <w:lang w:val="nl-NL"/>
        </w:rPr>
        <w:t xml:space="preserve"> kleuren</w:t>
      </w:r>
      <w:r w:rsidR="00EF2728" w:rsidRPr="00674A33">
        <w:rPr>
          <w:rFonts w:ascii="Calibri" w:hAnsi="Calibri" w:cs="Calibri"/>
          <w:lang w:val="nl-NL"/>
        </w:rPr>
        <w:t xml:space="preserve"> en de </w:t>
      </w:r>
      <w:proofErr w:type="spellStart"/>
      <w:r w:rsidR="00EF2728" w:rsidRPr="00674A33">
        <w:rPr>
          <w:rFonts w:ascii="Calibri" w:hAnsi="Calibri" w:cs="Calibri"/>
          <w:lang w:val="nl-NL"/>
        </w:rPr>
        <w:t>style</w:t>
      </w:r>
      <w:proofErr w:type="spellEnd"/>
      <w:r w:rsidR="003A597D" w:rsidRPr="00674A33">
        <w:rPr>
          <w:rFonts w:ascii="Calibri" w:hAnsi="Calibri" w:cs="Calibri"/>
          <w:lang w:val="nl-NL"/>
        </w:rPr>
        <w:t xml:space="preserve"> zullen </w:t>
      </w:r>
      <w:r w:rsidR="001C5374" w:rsidRPr="00674A33">
        <w:rPr>
          <w:rFonts w:ascii="Calibri" w:hAnsi="Calibri" w:cs="Calibri"/>
          <w:lang w:val="nl-NL"/>
        </w:rPr>
        <w:t xml:space="preserve">niet veel bijzonders </w:t>
      </w:r>
      <w:r w:rsidR="00914C11">
        <w:rPr>
          <w:rFonts w:ascii="Calibri" w:hAnsi="Calibri" w:cs="Calibri"/>
          <w:lang w:val="nl-NL"/>
        </w:rPr>
        <w:t>in</w:t>
      </w:r>
      <w:r w:rsidR="001C5374" w:rsidRPr="00674A33">
        <w:rPr>
          <w:rFonts w:ascii="Calibri" w:hAnsi="Calibri" w:cs="Calibri"/>
          <w:lang w:val="nl-NL"/>
        </w:rPr>
        <w:t>houden</w:t>
      </w:r>
      <w:r w:rsidR="008743AB" w:rsidRPr="00674A33">
        <w:rPr>
          <w:rFonts w:ascii="Calibri" w:hAnsi="Calibri" w:cs="Calibri"/>
          <w:lang w:val="nl-NL"/>
        </w:rPr>
        <w:t xml:space="preserve">. </w:t>
      </w:r>
      <w:r w:rsidR="003A597D" w:rsidRPr="00674A33">
        <w:rPr>
          <w:rFonts w:ascii="Calibri" w:hAnsi="Calibri" w:cs="Calibri"/>
          <w:lang w:val="nl-NL"/>
        </w:rPr>
        <w:t>Met al</w:t>
      </w:r>
      <w:r w:rsidR="00914C11">
        <w:rPr>
          <w:rFonts w:ascii="Calibri" w:hAnsi="Calibri" w:cs="Calibri"/>
          <w:lang w:val="nl-NL"/>
        </w:rPr>
        <w:t>s</w:t>
      </w:r>
      <w:r w:rsidR="003A597D" w:rsidRPr="00674A33">
        <w:rPr>
          <w:rFonts w:ascii="Calibri" w:hAnsi="Calibri" w:cs="Calibri"/>
          <w:lang w:val="nl-NL"/>
        </w:rPr>
        <w:t xml:space="preserve"> primaire kleur </w:t>
      </w:r>
      <w:r w:rsidR="008743AB" w:rsidRPr="00674A33">
        <w:rPr>
          <w:rFonts w:ascii="Calibri" w:hAnsi="Calibri" w:cs="Calibri"/>
          <w:lang w:val="nl-NL"/>
        </w:rPr>
        <w:t xml:space="preserve">wit en </w:t>
      </w:r>
      <w:r w:rsidR="003A597D" w:rsidRPr="00674A33">
        <w:rPr>
          <w:rFonts w:ascii="Calibri" w:hAnsi="Calibri" w:cs="Calibri"/>
          <w:lang w:val="nl-NL"/>
        </w:rPr>
        <w:t xml:space="preserve">als secundaire kleur </w:t>
      </w:r>
      <w:r w:rsidR="008743AB" w:rsidRPr="00674A33">
        <w:rPr>
          <w:rFonts w:ascii="Calibri" w:hAnsi="Calibri" w:cs="Calibri"/>
          <w:lang w:val="nl-NL"/>
        </w:rPr>
        <w:t>blauw.</w:t>
      </w:r>
    </w:p>
    <w:p w14:paraId="6FA0C882" w14:textId="687EFFFB" w:rsidR="003A597D" w:rsidRPr="00674A33" w:rsidRDefault="003A597D" w:rsidP="0061284D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>Op ieder scherm wordt het logo getoond linksboven van de website.</w:t>
      </w:r>
    </w:p>
    <w:p w14:paraId="05CC7456" w14:textId="345BF753" w:rsidR="002268CB" w:rsidRPr="00674A33" w:rsidRDefault="003F7C45" w:rsidP="002268CB">
      <w:pPr>
        <w:rPr>
          <w:rFonts w:ascii="Calibri" w:hAnsi="Calibri" w:cs="Calibri"/>
          <w:lang w:val="nl-NL"/>
        </w:rPr>
      </w:pPr>
      <w:r w:rsidRPr="00674A33">
        <w:rPr>
          <w:rFonts w:ascii="Calibri" w:hAnsi="Calibri" w:cs="Calibri"/>
          <w:lang w:val="nl-NL"/>
        </w:rPr>
        <w:t>Elke keer dat een volume wordt getoond in bijvoorbeeld ML, zal er altijd een knop rechts</w:t>
      </w:r>
      <w:r w:rsidR="00914C11">
        <w:rPr>
          <w:rFonts w:ascii="Calibri" w:hAnsi="Calibri" w:cs="Calibri"/>
          <w:lang w:val="nl-NL"/>
        </w:rPr>
        <w:t>onder</w:t>
      </w:r>
      <w:r w:rsidRPr="00674A33">
        <w:rPr>
          <w:rFonts w:ascii="Calibri" w:hAnsi="Calibri" w:cs="Calibri"/>
          <w:lang w:val="nl-NL"/>
        </w:rPr>
        <w:t xml:space="preserve"> van het scherm staan om te wisselen naar OZ. En andersom uiteraard ook.</w:t>
      </w:r>
    </w:p>
    <w:sectPr w:rsidR="002268CB" w:rsidRPr="00674A33" w:rsidSect="004F4C8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 w:code="9"/>
      <w:pgMar w:top="1418" w:right="1134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DC20A" w14:textId="77777777" w:rsidR="00FD6C38" w:rsidRDefault="00FD6C38" w:rsidP="00A65F6C">
      <w:pPr>
        <w:spacing w:after="0" w:line="240" w:lineRule="auto"/>
      </w:pPr>
      <w:r>
        <w:separator/>
      </w:r>
    </w:p>
  </w:endnote>
  <w:endnote w:type="continuationSeparator" w:id="0">
    <w:p w14:paraId="76D75735" w14:textId="77777777" w:rsidR="00FD6C38" w:rsidRDefault="00FD6C38" w:rsidP="00A6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EB168" w14:textId="77777777" w:rsidR="00F503F4" w:rsidRDefault="00F503F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102"/>
      <w:gridCol w:w="4536"/>
    </w:tblGrid>
    <w:tr w:rsidR="00FC7FC2" w14:paraId="3DF8C93A" w14:textId="77777777" w:rsidTr="003700EA">
      <w:tc>
        <w:tcPr>
          <w:tcW w:w="2647" w:type="pct"/>
          <w:tcBorders>
            <w:top w:val="single" w:sz="6" w:space="0" w:color="1F4E79" w:themeColor="accent1" w:themeShade="80"/>
          </w:tcBorders>
        </w:tcPr>
        <w:p w14:paraId="0D83D5B5" w14:textId="1A0DF946" w:rsidR="00FC7FC2" w:rsidRPr="00704783" w:rsidRDefault="00FC7FC2" w:rsidP="00704783">
          <w:pPr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</w:pPr>
        </w:p>
      </w:tc>
      <w:tc>
        <w:tcPr>
          <w:tcW w:w="2353" w:type="pct"/>
          <w:tcBorders>
            <w:top w:val="single" w:sz="6" w:space="0" w:color="1F4E79" w:themeColor="accent1" w:themeShade="80"/>
          </w:tcBorders>
        </w:tcPr>
        <w:p w14:paraId="15AA367B" w14:textId="77777777" w:rsidR="00FC7FC2" w:rsidRPr="00704783" w:rsidRDefault="00FC7FC2" w:rsidP="00704783">
          <w:pPr>
            <w:jc w:val="right"/>
            <w:rPr>
              <w:rStyle w:val="Paginanummer"/>
              <w:color w:val="0070C0"/>
            </w:rPr>
          </w:pPr>
          <w:proofErr w:type="spellStart"/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>Pagina</w:t>
          </w:r>
          <w:proofErr w:type="spellEnd"/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 xml:space="preserve"> 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begin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instrText xml:space="preserve"> PAGE </w:instrTex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separate"/>
          </w:r>
          <w:r w:rsidR="00B47CA0">
            <w:rPr>
              <w:rStyle w:val="Paginanummer"/>
              <w:rFonts w:asciiTheme="majorHAnsi" w:hAnsiTheme="majorHAnsi"/>
              <w:noProof/>
              <w:color w:val="0070C0"/>
              <w:sz w:val="16"/>
              <w:szCs w:val="16"/>
            </w:rPr>
            <w:t>1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end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t xml:space="preserve"> van 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begin"/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instrText xml:space="preserve"> NUMPAGES </w:instrTex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separate"/>
          </w:r>
          <w:r w:rsidR="00B47CA0">
            <w:rPr>
              <w:rStyle w:val="Paginanummer"/>
              <w:rFonts w:asciiTheme="majorHAnsi" w:hAnsiTheme="majorHAnsi"/>
              <w:noProof/>
              <w:color w:val="0070C0"/>
              <w:sz w:val="16"/>
              <w:szCs w:val="16"/>
            </w:rPr>
            <w:t>8</w:t>
          </w:r>
          <w:r w:rsidRPr="00704783">
            <w:rPr>
              <w:rStyle w:val="Paginanummer"/>
              <w:rFonts w:asciiTheme="majorHAnsi" w:hAnsiTheme="majorHAnsi"/>
              <w:color w:val="0070C0"/>
              <w:sz w:val="16"/>
              <w:szCs w:val="16"/>
            </w:rPr>
            <w:fldChar w:fldCharType="end"/>
          </w:r>
        </w:p>
      </w:tc>
    </w:tr>
  </w:tbl>
  <w:p w14:paraId="0C4C86EC" w14:textId="77777777" w:rsidR="00FC7FC2" w:rsidRDefault="00FC7FC2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8AB45" w14:textId="77777777" w:rsidR="00FC7FC2" w:rsidRDefault="00FC7FC2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66E02" w14:textId="77777777" w:rsidR="00FD6C38" w:rsidRDefault="00FD6C38" w:rsidP="00A65F6C">
      <w:pPr>
        <w:spacing w:after="0" w:line="240" w:lineRule="auto"/>
      </w:pPr>
      <w:r>
        <w:separator/>
      </w:r>
    </w:p>
  </w:footnote>
  <w:footnote w:type="continuationSeparator" w:id="0">
    <w:p w14:paraId="2066605F" w14:textId="77777777" w:rsidR="00FD6C38" w:rsidRDefault="00FD6C38" w:rsidP="00A6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0ECC7" w14:textId="77777777" w:rsidR="00F503F4" w:rsidRDefault="00F503F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45E0C" w14:textId="77777777" w:rsidR="00F503F4" w:rsidRDefault="00F503F4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ECF0" w14:textId="36AD3461" w:rsidR="00FC7FC2" w:rsidRDefault="00FC7FC2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703F9"/>
    <w:multiLevelType w:val="hybridMultilevel"/>
    <w:tmpl w:val="0FC44DF4"/>
    <w:lvl w:ilvl="0" w:tplc="0413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E51EC"/>
    <w:multiLevelType w:val="hybridMultilevel"/>
    <w:tmpl w:val="0052853A"/>
    <w:lvl w:ilvl="0" w:tplc="3238D6D6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33842"/>
    <w:multiLevelType w:val="hybridMultilevel"/>
    <w:tmpl w:val="183040F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D2FFD"/>
    <w:multiLevelType w:val="hybridMultilevel"/>
    <w:tmpl w:val="740A224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886806">
    <w:abstractNumId w:val="0"/>
  </w:num>
  <w:num w:numId="2" w16cid:durableId="1263303110">
    <w:abstractNumId w:val="1"/>
  </w:num>
  <w:num w:numId="3" w16cid:durableId="165752465">
    <w:abstractNumId w:val="2"/>
  </w:num>
  <w:num w:numId="4" w16cid:durableId="802692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activeWritingStyle w:appName="MSWord" w:lang="nl-NL" w:vendorID="64" w:dllVersion="6" w:nlCheck="1" w:checkStyle="0"/>
  <w:activeWritingStyle w:appName="MSWord" w:lang="en-US" w:vendorID="64" w:dllVersion="6" w:nlCheck="1" w:checkStyle="1"/>
  <w:activeWritingStyle w:appName="MSWord" w:lang="nl-NL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526"/>
    <w:rsid w:val="00016FD9"/>
    <w:rsid w:val="00017FE8"/>
    <w:rsid w:val="00022E28"/>
    <w:rsid w:val="0003496F"/>
    <w:rsid w:val="00056489"/>
    <w:rsid w:val="00063568"/>
    <w:rsid w:val="00073FD1"/>
    <w:rsid w:val="000851B1"/>
    <w:rsid w:val="000942A1"/>
    <w:rsid w:val="00095EB8"/>
    <w:rsid w:val="000A182A"/>
    <w:rsid w:val="000B2D3B"/>
    <w:rsid w:val="000B494C"/>
    <w:rsid w:val="000B74DE"/>
    <w:rsid w:val="000D2B65"/>
    <w:rsid w:val="000F35E6"/>
    <w:rsid w:val="000F542C"/>
    <w:rsid w:val="001168B4"/>
    <w:rsid w:val="001237DB"/>
    <w:rsid w:val="00142B92"/>
    <w:rsid w:val="0017552D"/>
    <w:rsid w:val="00184369"/>
    <w:rsid w:val="00190EA7"/>
    <w:rsid w:val="001C18A2"/>
    <w:rsid w:val="001C5374"/>
    <w:rsid w:val="001C5C52"/>
    <w:rsid w:val="001D02DE"/>
    <w:rsid w:val="001D3DD7"/>
    <w:rsid w:val="001E6092"/>
    <w:rsid w:val="001F1644"/>
    <w:rsid w:val="001F21F0"/>
    <w:rsid w:val="002268CB"/>
    <w:rsid w:val="00233592"/>
    <w:rsid w:val="00242998"/>
    <w:rsid w:val="0026110A"/>
    <w:rsid w:val="00287A6F"/>
    <w:rsid w:val="002905C1"/>
    <w:rsid w:val="00294217"/>
    <w:rsid w:val="002B6306"/>
    <w:rsid w:val="002C3930"/>
    <w:rsid w:val="002C40AE"/>
    <w:rsid w:val="002C520C"/>
    <w:rsid w:val="002C6347"/>
    <w:rsid w:val="002D006A"/>
    <w:rsid w:val="002F0E01"/>
    <w:rsid w:val="002F6F21"/>
    <w:rsid w:val="0031138C"/>
    <w:rsid w:val="00312F76"/>
    <w:rsid w:val="00317524"/>
    <w:rsid w:val="00322BEE"/>
    <w:rsid w:val="0034762F"/>
    <w:rsid w:val="00350D04"/>
    <w:rsid w:val="003700EA"/>
    <w:rsid w:val="00373AC0"/>
    <w:rsid w:val="003A597D"/>
    <w:rsid w:val="003A61AD"/>
    <w:rsid w:val="003B2BA0"/>
    <w:rsid w:val="003D1679"/>
    <w:rsid w:val="003E5706"/>
    <w:rsid w:val="003F5B9F"/>
    <w:rsid w:val="003F6D3E"/>
    <w:rsid w:val="003F7C45"/>
    <w:rsid w:val="00405F4F"/>
    <w:rsid w:val="00423C5C"/>
    <w:rsid w:val="00463CEA"/>
    <w:rsid w:val="004D0CBE"/>
    <w:rsid w:val="004F092B"/>
    <w:rsid w:val="004F4C86"/>
    <w:rsid w:val="00504090"/>
    <w:rsid w:val="00512383"/>
    <w:rsid w:val="005138E4"/>
    <w:rsid w:val="00522067"/>
    <w:rsid w:val="00523AF7"/>
    <w:rsid w:val="00541468"/>
    <w:rsid w:val="00560CCB"/>
    <w:rsid w:val="00570CFB"/>
    <w:rsid w:val="0057781A"/>
    <w:rsid w:val="00582411"/>
    <w:rsid w:val="00594495"/>
    <w:rsid w:val="005F7CFF"/>
    <w:rsid w:val="00605143"/>
    <w:rsid w:val="0061284D"/>
    <w:rsid w:val="00616473"/>
    <w:rsid w:val="00625AC8"/>
    <w:rsid w:val="00632ACF"/>
    <w:rsid w:val="00646FB7"/>
    <w:rsid w:val="00655DA9"/>
    <w:rsid w:val="00666313"/>
    <w:rsid w:val="00671AC1"/>
    <w:rsid w:val="00674A33"/>
    <w:rsid w:val="006A6A92"/>
    <w:rsid w:val="006C5752"/>
    <w:rsid w:val="006E72BB"/>
    <w:rsid w:val="00701D6F"/>
    <w:rsid w:val="00701E1D"/>
    <w:rsid w:val="00704783"/>
    <w:rsid w:val="00714E08"/>
    <w:rsid w:val="00717CBC"/>
    <w:rsid w:val="00724CC8"/>
    <w:rsid w:val="00734043"/>
    <w:rsid w:val="00734B8C"/>
    <w:rsid w:val="00740A9D"/>
    <w:rsid w:val="00762698"/>
    <w:rsid w:val="00771988"/>
    <w:rsid w:val="00794F30"/>
    <w:rsid w:val="007B1809"/>
    <w:rsid w:val="007C2E42"/>
    <w:rsid w:val="007D3173"/>
    <w:rsid w:val="007D66DF"/>
    <w:rsid w:val="007E259F"/>
    <w:rsid w:val="007E743B"/>
    <w:rsid w:val="007F2CFE"/>
    <w:rsid w:val="007F564B"/>
    <w:rsid w:val="007F720F"/>
    <w:rsid w:val="00806D6A"/>
    <w:rsid w:val="0082335E"/>
    <w:rsid w:val="00847EC5"/>
    <w:rsid w:val="008600A2"/>
    <w:rsid w:val="008678B7"/>
    <w:rsid w:val="00872B29"/>
    <w:rsid w:val="008743AB"/>
    <w:rsid w:val="00875954"/>
    <w:rsid w:val="008805BE"/>
    <w:rsid w:val="008E5285"/>
    <w:rsid w:val="008E5418"/>
    <w:rsid w:val="008E7C05"/>
    <w:rsid w:val="00914ACA"/>
    <w:rsid w:val="00914C11"/>
    <w:rsid w:val="009338C7"/>
    <w:rsid w:val="00944A7E"/>
    <w:rsid w:val="009652F7"/>
    <w:rsid w:val="009737C3"/>
    <w:rsid w:val="00973940"/>
    <w:rsid w:val="00987737"/>
    <w:rsid w:val="009A3FF0"/>
    <w:rsid w:val="009A6208"/>
    <w:rsid w:val="009B6424"/>
    <w:rsid w:val="009C017A"/>
    <w:rsid w:val="009E4E28"/>
    <w:rsid w:val="009F2C32"/>
    <w:rsid w:val="00A41988"/>
    <w:rsid w:val="00A4760E"/>
    <w:rsid w:val="00A5276D"/>
    <w:rsid w:val="00A65F6C"/>
    <w:rsid w:val="00A7349F"/>
    <w:rsid w:val="00A9135B"/>
    <w:rsid w:val="00AA236F"/>
    <w:rsid w:val="00AB248B"/>
    <w:rsid w:val="00AB37F1"/>
    <w:rsid w:val="00B04BAB"/>
    <w:rsid w:val="00B17A35"/>
    <w:rsid w:val="00B247CD"/>
    <w:rsid w:val="00B2620A"/>
    <w:rsid w:val="00B31B32"/>
    <w:rsid w:val="00B47CA0"/>
    <w:rsid w:val="00B50DCB"/>
    <w:rsid w:val="00B51333"/>
    <w:rsid w:val="00B55B22"/>
    <w:rsid w:val="00B57FC9"/>
    <w:rsid w:val="00B7519D"/>
    <w:rsid w:val="00B77876"/>
    <w:rsid w:val="00B924E6"/>
    <w:rsid w:val="00B9525C"/>
    <w:rsid w:val="00BB05A8"/>
    <w:rsid w:val="00BC0078"/>
    <w:rsid w:val="00BD47FD"/>
    <w:rsid w:val="00C031E4"/>
    <w:rsid w:val="00C13866"/>
    <w:rsid w:val="00C26101"/>
    <w:rsid w:val="00C33914"/>
    <w:rsid w:val="00C5401D"/>
    <w:rsid w:val="00C540FC"/>
    <w:rsid w:val="00C926A7"/>
    <w:rsid w:val="00C957DA"/>
    <w:rsid w:val="00C96619"/>
    <w:rsid w:val="00C96DC5"/>
    <w:rsid w:val="00CB3526"/>
    <w:rsid w:val="00CE58C3"/>
    <w:rsid w:val="00D00E32"/>
    <w:rsid w:val="00D1162E"/>
    <w:rsid w:val="00D13340"/>
    <w:rsid w:val="00D1710C"/>
    <w:rsid w:val="00D306AD"/>
    <w:rsid w:val="00D44FA6"/>
    <w:rsid w:val="00D572BF"/>
    <w:rsid w:val="00D62D29"/>
    <w:rsid w:val="00D91694"/>
    <w:rsid w:val="00DA1486"/>
    <w:rsid w:val="00DC3D3A"/>
    <w:rsid w:val="00DE58C2"/>
    <w:rsid w:val="00DF53AA"/>
    <w:rsid w:val="00E01390"/>
    <w:rsid w:val="00E06E3F"/>
    <w:rsid w:val="00E148F6"/>
    <w:rsid w:val="00E449EE"/>
    <w:rsid w:val="00E57FCC"/>
    <w:rsid w:val="00E83D5D"/>
    <w:rsid w:val="00E9540D"/>
    <w:rsid w:val="00EA43EF"/>
    <w:rsid w:val="00EB23D6"/>
    <w:rsid w:val="00EF2728"/>
    <w:rsid w:val="00EF6395"/>
    <w:rsid w:val="00F10881"/>
    <w:rsid w:val="00F22830"/>
    <w:rsid w:val="00F503F4"/>
    <w:rsid w:val="00F543B5"/>
    <w:rsid w:val="00F70F21"/>
    <w:rsid w:val="00F8501C"/>
    <w:rsid w:val="00F8635C"/>
    <w:rsid w:val="00FA0B7D"/>
    <w:rsid w:val="00FA69A7"/>
    <w:rsid w:val="00FB32CD"/>
    <w:rsid w:val="00FC7FC2"/>
    <w:rsid w:val="00FD6C38"/>
    <w:rsid w:val="00FE6840"/>
    <w:rsid w:val="00FF38E7"/>
    <w:rsid w:val="00FF77D8"/>
    <w:rsid w:val="00FF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236680"/>
  <w15:chartTrackingRefBased/>
  <w15:docId w15:val="{27D1DB52-1020-4461-8DA1-B4547977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C40AE"/>
    <w:rPr>
      <w:rFonts w:ascii="Arial" w:hAnsi="Arial"/>
    </w:rPr>
  </w:style>
  <w:style w:type="paragraph" w:styleId="Kop1">
    <w:name w:val="heading 1"/>
    <w:basedOn w:val="Standaard"/>
    <w:next w:val="Standaard"/>
    <w:link w:val="Kop1Char"/>
    <w:uiPriority w:val="9"/>
    <w:qFormat/>
    <w:rsid w:val="00A65F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65F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A65F6C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A65F6C"/>
    <w:rPr>
      <w:rFonts w:eastAsiaTheme="minorEastAsia"/>
    </w:rPr>
  </w:style>
  <w:style w:type="character" w:styleId="Tekstvantijdelijkeaanduiding">
    <w:name w:val="Placeholder Text"/>
    <w:basedOn w:val="Standaardalinea-lettertype"/>
    <w:uiPriority w:val="99"/>
    <w:semiHidden/>
    <w:rsid w:val="00A65F6C"/>
    <w:rPr>
      <w:color w:val="808080"/>
    </w:rPr>
  </w:style>
  <w:style w:type="character" w:customStyle="1" w:styleId="Kop1Char">
    <w:name w:val="Kop 1 Char"/>
    <w:basedOn w:val="Standaardalinea-lettertype"/>
    <w:link w:val="Kop1"/>
    <w:uiPriority w:val="9"/>
    <w:rsid w:val="00A65F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A65F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65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A65F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tekst">
    <w:name w:val="header"/>
    <w:basedOn w:val="Standaard"/>
    <w:link w:val="KoptekstChar"/>
    <w:uiPriority w:val="99"/>
    <w:unhideWhenUsed/>
    <w:rsid w:val="00A6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65F6C"/>
  </w:style>
  <w:style w:type="paragraph" w:styleId="Voettekst">
    <w:name w:val="footer"/>
    <w:basedOn w:val="Standaard"/>
    <w:link w:val="VoettekstChar"/>
    <w:uiPriority w:val="99"/>
    <w:unhideWhenUsed/>
    <w:rsid w:val="00A65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65F6C"/>
  </w:style>
  <w:style w:type="table" w:styleId="Tabelraster">
    <w:name w:val="Table Grid"/>
    <w:basedOn w:val="Standaardtabel"/>
    <w:rsid w:val="005944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eigenschappen">
    <w:name w:val="Document eigenschappen"/>
    <w:next w:val="Standaard"/>
    <w:link w:val="DocumenteigenschappenChar"/>
    <w:qFormat/>
    <w:rsid w:val="00594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ocumenteigenschappenChar">
    <w:name w:val="Document eigenschappen Char"/>
    <w:basedOn w:val="Standaardalinea-lettertype"/>
    <w:link w:val="Documenteigenschappen"/>
    <w:rsid w:val="0059449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Rastertabel4-Accent1">
    <w:name w:val="Grid Table 4 Accent 1"/>
    <w:basedOn w:val="Standaardtabel"/>
    <w:uiPriority w:val="49"/>
    <w:rsid w:val="005944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Kopvaninhoudsopgave">
    <w:name w:val="TOC Heading"/>
    <w:basedOn w:val="Kop1"/>
    <w:next w:val="Standaard"/>
    <w:uiPriority w:val="39"/>
    <w:unhideWhenUsed/>
    <w:qFormat/>
    <w:rsid w:val="00594495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59449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594495"/>
    <w:rPr>
      <w:color w:val="0563C1" w:themeColor="hyperlink"/>
      <w:u w:val="single"/>
    </w:rPr>
  </w:style>
  <w:style w:type="paragraph" w:customStyle="1" w:styleId="Titelinhoudsopgave">
    <w:name w:val="Titel inhoudsopgave"/>
    <w:next w:val="Standaard"/>
    <w:qFormat/>
    <w:rsid w:val="00594495"/>
    <w:pPr>
      <w:spacing w:before="24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aginanummer">
    <w:name w:val="page number"/>
    <w:basedOn w:val="Standaardalinea-lettertype"/>
    <w:rsid w:val="00704783"/>
  </w:style>
  <w:style w:type="table" w:styleId="Rastertabel5donker-Accent1">
    <w:name w:val="Grid Table 5 Dark Accent 1"/>
    <w:basedOn w:val="Standaardtabel"/>
    <w:uiPriority w:val="50"/>
    <w:rsid w:val="0029421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2F0E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F0E0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CB352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nl-NL"/>
    </w:rPr>
  </w:style>
  <w:style w:type="paragraph" w:styleId="Lijstalinea">
    <w:name w:val="List Paragraph"/>
    <w:basedOn w:val="Standaard"/>
    <w:uiPriority w:val="34"/>
    <w:qFormat/>
    <w:rsid w:val="00142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5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Projects\P2021-002%20Tooling%20Library\Robin\Template\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21D4E3215D45B085A38CBFC58E5AD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D280145-00A0-4C07-B7E6-1FEAF075FD8E}"/>
      </w:docPartPr>
      <w:docPartBody>
        <w:p w:rsidR="00B276A4" w:rsidRDefault="00B276A4">
          <w:pPr>
            <w:pStyle w:val="E021D4E3215D45B085A38CBFC58E5ADD"/>
          </w:pPr>
          <w:r w:rsidRPr="00233CA1">
            <w:rPr>
              <w:rStyle w:val="Tekstvantijdelijkeaanduiding"/>
            </w:rPr>
            <w:t>[Auteur]</w:t>
          </w:r>
        </w:p>
      </w:docPartBody>
    </w:docPart>
    <w:docPart>
      <w:docPartPr>
        <w:name w:val="643836934C1B4445B9E386856AEACB3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438435B-0CE9-4E5A-80D2-B8AE3274FE67}"/>
      </w:docPartPr>
      <w:docPartBody>
        <w:p w:rsidR="00B276A4" w:rsidRDefault="00B276A4">
          <w:pPr>
            <w:pStyle w:val="643836934C1B4445B9E386856AEACB37"/>
          </w:pPr>
          <w:r w:rsidRPr="00233CA1">
            <w:rPr>
              <w:rStyle w:val="Tekstvantijdelijkeaanduiding"/>
            </w:rPr>
            <w:t>[Titel]</w:t>
          </w:r>
        </w:p>
      </w:docPartBody>
    </w:docPart>
    <w:docPart>
      <w:docPartPr>
        <w:name w:val="2FFCFB2353114B0C8DAABE5E19AF5BE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612E120-E176-466D-8ED3-E013A0BC48DC}"/>
      </w:docPartPr>
      <w:docPartBody>
        <w:p w:rsidR="00B276A4" w:rsidRDefault="00B276A4">
          <w:pPr>
            <w:pStyle w:val="2FFCFB2353114B0C8DAABE5E19AF5BE6"/>
          </w:pPr>
          <w:r w:rsidRPr="00233CA1">
            <w:rPr>
              <w:rStyle w:val="Tekstvantijdelijkeaanduiding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76A4"/>
    <w:rsid w:val="0002467D"/>
    <w:rsid w:val="0004022B"/>
    <w:rsid w:val="000518AB"/>
    <w:rsid w:val="00151340"/>
    <w:rsid w:val="001B2C1F"/>
    <w:rsid w:val="00297984"/>
    <w:rsid w:val="002C3BBA"/>
    <w:rsid w:val="00312DE6"/>
    <w:rsid w:val="0033483D"/>
    <w:rsid w:val="00393F3E"/>
    <w:rsid w:val="004000AF"/>
    <w:rsid w:val="00422B8C"/>
    <w:rsid w:val="0055041E"/>
    <w:rsid w:val="00565738"/>
    <w:rsid w:val="00597BC5"/>
    <w:rsid w:val="00735F7E"/>
    <w:rsid w:val="00816505"/>
    <w:rsid w:val="00A61B0C"/>
    <w:rsid w:val="00B276A4"/>
    <w:rsid w:val="00BA4CA0"/>
    <w:rsid w:val="00BB44B5"/>
    <w:rsid w:val="00BE1F8D"/>
    <w:rsid w:val="00BF41C4"/>
    <w:rsid w:val="00D93489"/>
    <w:rsid w:val="00DB0DE3"/>
    <w:rsid w:val="00DF7DBE"/>
    <w:rsid w:val="00E64FE6"/>
    <w:rsid w:val="00E81C66"/>
    <w:rsid w:val="00FA0D05"/>
    <w:rsid w:val="00FC3B1F"/>
    <w:rsid w:val="00FD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customStyle="1" w:styleId="E021D4E3215D45B085A38CBFC58E5ADD">
    <w:name w:val="E021D4E3215D45B085A38CBFC58E5ADD"/>
  </w:style>
  <w:style w:type="paragraph" w:customStyle="1" w:styleId="643836934C1B4445B9E386856AEACB37">
    <w:name w:val="643836934C1B4445B9E386856AEACB37"/>
  </w:style>
  <w:style w:type="paragraph" w:customStyle="1" w:styleId="2FFCFB2353114B0C8DAABE5E19AF5BE6">
    <w:name w:val="2FFCFB2353114B0C8DAABE5E19AF5B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1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B3BE12-D87C-4F3C-93A1-3C179F1C9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I:\Projects\P2021-002 Tooling Library\Robin\Template\Report.dotx</Template>
  <TotalTime>18</TotalTime>
  <Pages>7</Pages>
  <Words>725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Functioneel Ontwerp (FO)</vt:lpstr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Functioneel Ontwerp</dc:title>
  <dc:subject>Project: Cocktail Builder</dc:subject>
  <dc:creator>Robin van der Snoek</dc:creator>
  <cp:keywords/>
  <dc:description>Dit document beschrijft de &lt;….opmerkingen….&gt;</dc:description>
  <cp:lastModifiedBy>Robin van der Snoek</cp:lastModifiedBy>
  <cp:revision>16</cp:revision>
  <cp:lastPrinted>2021-04-13T10:12:00Z</cp:lastPrinted>
  <dcterms:created xsi:type="dcterms:W3CDTF">2023-02-20T10:56:00Z</dcterms:created>
  <dcterms:modified xsi:type="dcterms:W3CDTF">2023-02-23T14:43:00Z</dcterms:modified>
</cp:coreProperties>
</file>